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D0D" w:rsidRDefault="00440DB6">
      <w:pPr>
        <w:spacing w:afterLines="100" w:after="31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57.1pt;margin-top:-72.4pt;width:596.9pt;height:844.35pt;z-index:-251657216;mso-width-relative:page;mso-height-relative:page">
            <v:imagedata r:id="rId7" o:title="未标题-2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64.75pt;margin-top:126.8pt;width:378.75pt;height:194.95pt;z-index:251658240;mso-width-relative:page;mso-height-relative:page" filled="f" stroked="f">
            <v:textbox>
              <w:txbxContent>
                <w:p w:rsidR="00410D0D" w:rsidRDefault="00C70D0C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</w:rPr>
                    <w:t>测试</w:t>
                  </w:r>
                  <w:r w:rsidR="00440DB6">
                    <w:rPr>
                      <w:rFonts w:hint="eastAsia"/>
                      <w:color w:val="800080"/>
                      <w:sz w:val="80"/>
                    </w:rPr>
                    <w:t>文档</w:t>
                  </w:r>
                  <w:bookmarkEnd w:id="0"/>
                </w:p>
                <w:p w:rsidR="00410D0D" w:rsidRDefault="00440DB6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</w:rPr>
                    <w:t>量化投资系统</w:t>
                  </w:r>
                  <w:proofErr w:type="spellStart"/>
                  <w:r>
                    <w:rPr>
                      <w:rFonts w:hint="eastAsia"/>
                      <w:color w:val="800080"/>
                      <w:sz w:val="40"/>
                    </w:rPr>
                    <w:t>QI_System</w:t>
                  </w:r>
                  <w:bookmarkEnd w:id="1"/>
                  <w:proofErr w:type="spellEnd"/>
                </w:p>
              </w:txbxContent>
            </v:textbox>
          </v:shape>
        </w:pict>
      </w:r>
      <w:r>
        <w:pict>
          <v:rect id="_x0000_s1028" style="position:absolute;left:0;text-align:left;margin-left:0;margin-top:0;width:2in;height:2in;z-index:251660288;mso-wrap-style:none;mso-wrap-distance-left:9pt;mso-wrap-distance-top:0;mso-wrap-distance-right:9pt;mso-wrap-distance-bottom:0;mso-width-relative:page;mso-height-relative:page">
            <v:textbox style="mso-fit-shape-to-text:t">
              <w:txbxContent>
                <w:p w:rsidR="00410D0D" w:rsidRDefault="00440DB6">
                  <w:pPr>
                    <w:spacing w:afterLines="100" w:after="312"/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</w:t>
                  </w:r>
                  <w:r>
                    <w:rPr>
                      <w:rFonts w:hint="eastAsia"/>
                      <w:color w:val="7030A0"/>
                    </w:rPr>
                    <w:t>小组</w:t>
                  </w:r>
                </w:p>
                <w:p w:rsidR="00410D0D" w:rsidRDefault="00440DB6">
                  <w:pPr>
                    <w:spacing w:afterLines="100" w:after="312"/>
                  </w:pPr>
                  <w:proofErr w:type="gramStart"/>
                  <w:r>
                    <w:rPr>
                      <w:rFonts w:hint="eastAsia"/>
                      <w:color w:val="7030A0"/>
                    </w:rPr>
                    <w:t>吴宇涵</w:t>
                  </w:r>
                  <w:proofErr w:type="gramEnd"/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陈语嫣</w:t>
                  </w:r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徐佳炜</w:t>
                  </w:r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朱晨乾</w:t>
                  </w:r>
                </w:p>
              </w:txbxContent>
            </v:textbox>
            <w10:wrap type="square"/>
          </v:rect>
        </w:pict>
      </w:r>
    </w:p>
    <w:p w:rsidR="00410D0D" w:rsidRDefault="00410D0D">
      <w:pPr>
        <w:sectPr w:rsidR="00410D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10D0D" w:rsidRDefault="00C70D0C" w:rsidP="00C70D0C">
      <w:pPr>
        <w:rPr>
          <w:rFonts w:ascii="微软雅黑" w:eastAsia="微软雅黑" w:hAnsi="微软雅黑"/>
          <w:sz w:val="24"/>
          <w:szCs w:val="24"/>
        </w:rPr>
      </w:pPr>
      <w:r w:rsidRPr="00C70D0C">
        <w:rPr>
          <w:rFonts w:ascii="微软雅黑" w:eastAsia="微软雅黑" w:hAnsi="微软雅黑" w:hint="eastAsia"/>
          <w:sz w:val="24"/>
          <w:szCs w:val="24"/>
        </w:rPr>
        <w:lastRenderedPageBreak/>
        <w:t>系统测试用例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70D0C" w:rsidRPr="00C70D0C" w:rsidRDefault="00C70D0C" w:rsidP="00C70D0C">
      <w:pPr>
        <w:rPr>
          <w:rFonts w:ascii="微软雅黑" w:eastAsia="微软雅黑" w:hAnsi="微软雅黑"/>
        </w:rPr>
      </w:pPr>
      <w:r w:rsidRPr="00C70D0C">
        <w:rPr>
          <w:rFonts w:ascii="微软雅黑" w:eastAsia="微软雅黑" w:hAnsi="微软雅黑" w:hint="eastAsia"/>
        </w:rPr>
        <w:t>测试用例1：显示股票K线图和均线图</w:t>
      </w:r>
    </w:p>
    <w:p w:rsidR="00C70D0C" w:rsidRPr="00C70D0C" w:rsidRDefault="00C70D0C" w:rsidP="00C70D0C">
      <w:pPr>
        <w:rPr>
          <w:rFonts w:ascii="微软雅黑" w:eastAsia="微软雅黑" w:hAnsi="微软雅黑" w:hint="eastAsia"/>
        </w:rPr>
      </w:pPr>
      <w:r w:rsidRPr="00C70D0C">
        <w:rPr>
          <w:rFonts w:ascii="微软雅黑" w:eastAsia="微软雅黑" w:hAnsi="微软雅黑" w:hint="eastAsia"/>
        </w:rPr>
        <w:t>TUS1：查看K线图和均线图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D0C" w:rsidRPr="00C70D0C" w:rsidTr="002C5ABE"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输入</w:t>
            </w:r>
            <w:bookmarkStart w:id="2" w:name="_GoBack"/>
            <w:bookmarkEnd w:id="2"/>
          </w:p>
        </w:tc>
        <w:tc>
          <w:tcPr>
            <w:tcW w:w="276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输出</w:t>
            </w:r>
          </w:p>
        </w:tc>
      </w:tr>
      <w:tr w:rsidR="00C70D0C" w:rsidRPr="00C70D0C" w:rsidTr="002C5ABE"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股票编号：1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股票名称：深发展A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开始时间：2014/3/2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结束时间：2014/4/30</w:t>
            </w:r>
          </w:p>
        </w:tc>
        <w:tc>
          <w:tcPr>
            <w:tcW w:w="276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深发展A这支股票在2014/3/2到2014/4/30之间的K线图和均线图</w:t>
            </w:r>
          </w:p>
        </w:tc>
      </w:tr>
      <w:tr w:rsidR="00C70D0C" w:rsidRPr="00C70D0C" w:rsidTr="002C5ABE"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股票编号：0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股票名称：深发展A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开始时间：2014/3/2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结束时间：2014/4/30</w:t>
            </w:r>
          </w:p>
        </w:tc>
        <w:tc>
          <w:tcPr>
            <w:tcW w:w="276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警告提示：对不起，您输入的股票信息有误</w:t>
            </w:r>
          </w:p>
        </w:tc>
      </w:tr>
      <w:tr w:rsidR="00C70D0C" w:rsidRPr="00C70D0C" w:rsidTr="002C5ABE"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76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警告提示：</w:t>
            </w:r>
            <w:proofErr w:type="gramStart"/>
            <w:r w:rsidRPr="00C70D0C">
              <w:rPr>
                <w:rFonts w:ascii="微软雅黑" w:eastAsia="微软雅黑" w:hAnsi="微软雅黑" w:hint="eastAsia"/>
              </w:rPr>
              <w:t>您未输入</w:t>
            </w:r>
            <w:proofErr w:type="gramEnd"/>
            <w:r w:rsidRPr="00C70D0C">
              <w:rPr>
                <w:rFonts w:ascii="微软雅黑" w:eastAsia="微软雅黑" w:hAnsi="微软雅黑" w:hint="eastAsia"/>
              </w:rPr>
              <w:t>股票信息</w:t>
            </w:r>
          </w:p>
        </w:tc>
      </w:tr>
    </w:tbl>
    <w:p w:rsidR="00C70D0C" w:rsidRPr="00C70D0C" w:rsidRDefault="00C70D0C" w:rsidP="00C70D0C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3481"/>
      </w:tblGrid>
      <w:tr w:rsidR="00C70D0C" w:rsidRPr="00C70D0C" w:rsidTr="002C5ABE"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5607" w:type="dxa"/>
            <w:gridSpan w:val="2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C70D0C" w:rsidRPr="00C70D0C" w:rsidTr="002C5ABE"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3481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</w:p>
        </w:tc>
      </w:tr>
      <w:tr w:rsidR="00C70D0C" w:rsidRPr="00C70D0C" w:rsidTr="002C5ABE"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3481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1a</w:t>
            </w:r>
          </w:p>
        </w:tc>
      </w:tr>
      <w:tr w:rsidR="00C70D0C" w:rsidRPr="00C70D0C" w:rsidTr="002C5ABE"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3481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1a</w:t>
            </w:r>
          </w:p>
        </w:tc>
      </w:tr>
    </w:tbl>
    <w:p w:rsidR="00C70D0C" w:rsidRPr="00C70D0C" w:rsidRDefault="00C70D0C" w:rsidP="00C70D0C">
      <w:pPr>
        <w:rPr>
          <w:rFonts w:ascii="微软雅黑" w:eastAsia="微软雅黑" w:hAnsi="微软雅黑"/>
        </w:rPr>
      </w:pPr>
    </w:p>
    <w:p w:rsidR="00C70D0C" w:rsidRDefault="00C70D0C" w:rsidP="00C70D0C">
      <w:pPr>
        <w:rPr>
          <w:rFonts w:ascii="微软雅黑" w:eastAsia="微软雅黑" w:hAnsi="微软雅黑"/>
          <w:szCs w:val="21"/>
        </w:rPr>
      </w:pPr>
      <w:r w:rsidRPr="00C70D0C">
        <w:rPr>
          <w:rFonts w:ascii="微软雅黑" w:eastAsia="微软雅黑" w:hAnsi="微软雅黑" w:hint="eastAsia"/>
          <w:szCs w:val="21"/>
        </w:rPr>
        <w:t>测试用例2:股票比较</w:t>
      </w:r>
    </w:p>
    <w:p w:rsidR="00C70D0C" w:rsidRPr="00C70D0C" w:rsidRDefault="00C70D0C" w:rsidP="00C70D0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</w:rPr>
        <w:t>TUS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：股票比较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D0C" w:rsidRPr="00C70D0C" w:rsidTr="002C5ABE"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lastRenderedPageBreak/>
              <w:t>ID</w:t>
            </w:r>
          </w:p>
        </w:tc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76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</w:tr>
      <w:tr w:rsidR="00C70D0C" w:rsidRPr="00C70D0C" w:rsidTr="002C5ABE"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Pr="00C70D0C">
              <w:rPr>
                <w:rFonts w:ascii="微软雅黑" w:eastAsia="微软雅黑" w:hAnsi="微软雅黑" w:hint="eastAsia"/>
                <w:szCs w:val="21"/>
              </w:rPr>
              <w:t>-1</w:t>
            </w:r>
          </w:p>
        </w:tc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选择输入股票名称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股票名称：深发展A、</w:t>
            </w:r>
            <w:r w:rsidRPr="00C70D0C">
              <w:rPr>
                <w:rFonts w:ascii="微软雅黑" w:eastAsia="微软雅黑" w:hAnsi="微软雅黑"/>
                <w:szCs w:val="21"/>
              </w:rPr>
              <w:t>SST</w:t>
            </w:r>
            <w:r w:rsidRPr="00C70D0C">
              <w:rPr>
                <w:rFonts w:ascii="微软雅黑" w:eastAsia="微软雅黑" w:hAnsi="微软雅黑" w:hint="eastAsia"/>
                <w:szCs w:val="21"/>
              </w:rPr>
              <w:t>华新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开始时间：2014/3/2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结束时间：2014/4/30</w:t>
            </w:r>
          </w:p>
        </w:tc>
        <w:tc>
          <w:tcPr>
            <w:tcW w:w="276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这两支股票这段时间内总况一览表、每日收盘价对比、对数收益率及对数收益方差对比</w:t>
            </w:r>
          </w:p>
        </w:tc>
      </w:tr>
      <w:tr w:rsidR="00C70D0C" w:rsidRPr="00C70D0C" w:rsidTr="002C5ABE"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Pr="00C70D0C">
              <w:rPr>
                <w:rFonts w:ascii="微软雅黑" w:eastAsia="微软雅黑" w:hAnsi="微软雅黑" w:hint="eastAsia"/>
                <w:szCs w:val="21"/>
              </w:rPr>
              <w:t>-2</w:t>
            </w:r>
          </w:p>
        </w:tc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选择输入股票编号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股票编号：1、10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开始时间：2014/3/2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结束时间：2014/4/30</w:t>
            </w:r>
          </w:p>
        </w:tc>
        <w:tc>
          <w:tcPr>
            <w:tcW w:w="276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这两支股票这段时间内总况一览表、每日收盘价对比、对数收益率及对数收益方差对比</w:t>
            </w:r>
          </w:p>
        </w:tc>
      </w:tr>
      <w:tr w:rsidR="00C70D0C" w:rsidRPr="00C70D0C" w:rsidTr="002C5ABE"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Pr="00C70D0C">
              <w:rPr>
                <w:rFonts w:ascii="微软雅黑" w:eastAsia="微软雅黑" w:hAnsi="微软雅黑" w:hint="eastAsia"/>
                <w:szCs w:val="21"/>
              </w:rPr>
              <w:t>-3</w:t>
            </w:r>
          </w:p>
        </w:tc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276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提示：对不起，</w:t>
            </w:r>
            <w:proofErr w:type="gramStart"/>
            <w:r w:rsidRPr="00C70D0C">
              <w:rPr>
                <w:rFonts w:ascii="微软雅黑" w:eastAsia="微软雅黑" w:hAnsi="微软雅黑" w:hint="eastAsia"/>
                <w:szCs w:val="21"/>
              </w:rPr>
              <w:t>您未输入</w:t>
            </w:r>
            <w:proofErr w:type="gramEnd"/>
            <w:r w:rsidRPr="00C70D0C">
              <w:rPr>
                <w:rFonts w:ascii="微软雅黑" w:eastAsia="微软雅黑" w:hAnsi="微软雅黑" w:hint="eastAsia"/>
                <w:szCs w:val="21"/>
              </w:rPr>
              <w:t>股票信息</w:t>
            </w:r>
          </w:p>
        </w:tc>
      </w:tr>
      <w:tr w:rsidR="00C70D0C" w:rsidRPr="00C70D0C" w:rsidTr="002C5ABE">
        <w:trPr>
          <w:trHeight w:val="283"/>
        </w:trPr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TUS2</w:t>
            </w:r>
            <w:r w:rsidRPr="00C70D0C">
              <w:rPr>
                <w:rFonts w:ascii="微软雅黑" w:eastAsia="微软雅黑" w:hAnsi="微软雅黑"/>
                <w:szCs w:val="21"/>
              </w:rPr>
              <w:t>-4</w:t>
            </w:r>
          </w:p>
        </w:tc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选择输入股票编号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股票编号：2317317391、37128371927391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开始时间：2014/3/2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结束时间：2014/4/30</w:t>
            </w:r>
          </w:p>
        </w:tc>
        <w:tc>
          <w:tcPr>
            <w:tcW w:w="276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提示：您输入的股票不存在</w:t>
            </w:r>
          </w:p>
        </w:tc>
      </w:tr>
      <w:tr w:rsidR="00C70D0C" w:rsidRPr="00C70D0C" w:rsidTr="002C5ABE">
        <w:trPr>
          <w:trHeight w:val="269"/>
        </w:trPr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TUS2</w:t>
            </w:r>
            <w:r w:rsidRPr="00C70D0C">
              <w:rPr>
                <w:rFonts w:ascii="微软雅黑" w:eastAsia="微软雅黑" w:hAnsi="微软雅黑"/>
                <w:szCs w:val="21"/>
              </w:rPr>
              <w:t>-5</w:t>
            </w:r>
          </w:p>
        </w:tc>
        <w:tc>
          <w:tcPr>
            <w:tcW w:w="2765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选择输入股票名称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股票编号：a、b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开始时间：2014/3/2</w:t>
            </w:r>
          </w:p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结束时间：2014/4/30</w:t>
            </w:r>
          </w:p>
        </w:tc>
        <w:tc>
          <w:tcPr>
            <w:tcW w:w="276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提示：您输入的股票不存在</w:t>
            </w:r>
          </w:p>
        </w:tc>
      </w:tr>
    </w:tbl>
    <w:p w:rsidR="00C70D0C" w:rsidRPr="00C70D0C" w:rsidRDefault="00C70D0C" w:rsidP="00C70D0C">
      <w:pPr>
        <w:rPr>
          <w:rFonts w:ascii="微软雅黑" w:eastAsia="微软雅黑" w:hAnsi="微软雅黑"/>
          <w:szCs w:val="21"/>
        </w:rPr>
      </w:pPr>
    </w:p>
    <w:p w:rsidR="00C70D0C" w:rsidRPr="00C70D0C" w:rsidRDefault="00C70D0C" w:rsidP="00C70D0C">
      <w:pPr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3481"/>
      </w:tblGrid>
      <w:tr w:rsidR="00C70D0C" w:rsidRPr="00C70D0C" w:rsidTr="002C5ABE"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5607" w:type="dxa"/>
            <w:gridSpan w:val="2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C70D0C" w:rsidRPr="00C70D0C" w:rsidTr="002C5ABE"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Pr="00C70D0C">
              <w:rPr>
                <w:rFonts w:ascii="微软雅黑" w:eastAsia="微软雅黑" w:hAnsi="微软雅黑" w:hint="eastAsia"/>
                <w:szCs w:val="21"/>
              </w:rPr>
              <w:t>-1</w:t>
            </w:r>
          </w:p>
        </w:tc>
        <w:tc>
          <w:tcPr>
            <w:tcW w:w="212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3481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70D0C" w:rsidRPr="00C70D0C" w:rsidTr="002C5ABE">
        <w:trPr>
          <w:trHeight w:val="437"/>
        </w:trPr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Pr="00C70D0C">
              <w:rPr>
                <w:rFonts w:ascii="微软雅黑" w:eastAsia="微软雅黑" w:hAnsi="微软雅黑" w:hint="eastAsia"/>
                <w:szCs w:val="21"/>
              </w:rPr>
              <w:t>-2</w:t>
            </w:r>
          </w:p>
        </w:tc>
        <w:tc>
          <w:tcPr>
            <w:tcW w:w="212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3481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70D0C" w:rsidRPr="00C70D0C" w:rsidTr="002C5ABE"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Pr="00C70D0C">
              <w:rPr>
                <w:rFonts w:ascii="微软雅黑" w:eastAsia="微软雅黑" w:hAnsi="微软雅黑" w:hint="eastAsia"/>
                <w:szCs w:val="21"/>
              </w:rPr>
              <w:t>-3</w:t>
            </w:r>
          </w:p>
        </w:tc>
        <w:tc>
          <w:tcPr>
            <w:tcW w:w="212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3481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3.1.1b、3.2.1b</w:t>
            </w:r>
          </w:p>
        </w:tc>
      </w:tr>
      <w:tr w:rsidR="00C70D0C" w:rsidRPr="00C70D0C" w:rsidTr="002C5ABE"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TUS2</w:t>
            </w:r>
            <w:r w:rsidRPr="00C70D0C">
              <w:rPr>
                <w:rFonts w:ascii="微软雅黑" w:eastAsia="微软雅黑" w:hAnsi="微软雅黑"/>
                <w:szCs w:val="21"/>
              </w:rPr>
              <w:t>-4</w:t>
            </w:r>
          </w:p>
        </w:tc>
        <w:tc>
          <w:tcPr>
            <w:tcW w:w="212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3481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3.1.1a</w:t>
            </w:r>
          </w:p>
        </w:tc>
      </w:tr>
      <w:tr w:rsidR="00C70D0C" w:rsidRPr="00C70D0C" w:rsidTr="002C5ABE"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TUS2</w:t>
            </w:r>
            <w:r w:rsidRPr="00C70D0C">
              <w:rPr>
                <w:rFonts w:ascii="微软雅黑" w:eastAsia="微软雅黑" w:hAnsi="微软雅黑"/>
                <w:szCs w:val="21"/>
              </w:rPr>
              <w:t>-5</w:t>
            </w:r>
          </w:p>
        </w:tc>
        <w:tc>
          <w:tcPr>
            <w:tcW w:w="2126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3481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  <w:szCs w:val="21"/>
              </w:rPr>
            </w:pPr>
            <w:r w:rsidRPr="00C70D0C">
              <w:rPr>
                <w:rFonts w:ascii="微软雅黑" w:eastAsia="微软雅黑" w:hAnsi="微软雅黑" w:hint="eastAsia"/>
                <w:szCs w:val="21"/>
              </w:rPr>
              <w:t>3.2.1a</w:t>
            </w:r>
          </w:p>
        </w:tc>
      </w:tr>
    </w:tbl>
    <w:p w:rsidR="00C70D0C" w:rsidRDefault="00C70D0C" w:rsidP="00C70D0C">
      <w:pPr>
        <w:rPr>
          <w:rFonts w:ascii="微软雅黑" w:eastAsia="微软雅黑" w:hAnsi="微软雅黑"/>
          <w:szCs w:val="21"/>
        </w:rPr>
      </w:pPr>
    </w:p>
    <w:p w:rsidR="00C70D0C" w:rsidRPr="00C70D0C" w:rsidRDefault="00C70D0C" w:rsidP="00C70D0C">
      <w:pPr>
        <w:rPr>
          <w:rFonts w:ascii="微软雅黑" w:eastAsia="微软雅黑" w:hAnsi="微软雅黑"/>
        </w:rPr>
      </w:pPr>
      <w:r w:rsidRPr="00C70D0C">
        <w:rPr>
          <w:rFonts w:ascii="微软雅黑" w:eastAsia="微软雅黑" w:hAnsi="微软雅黑" w:hint="eastAsia"/>
        </w:rPr>
        <w:t>测试用例3——显示市场温度计</w:t>
      </w:r>
    </w:p>
    <w:p w:rsidR="00C70D0C" w:rsidRPr="00C70D0C" w:rsidRDefault="00C70D0C" w:rsidP="00C70D0C">
      <w:pPr>
        <w:rPr>
          <w:rFonts w:ascii="微软雅黑" w:eastAsia="微软雅黑" w:hAnsi="微软雅黑"/>
        </w:rPr>
      </w:pPr>
      <w:r w:rsidRPr="00C70D0C">
        <w:rPr>
          <w:rFonts w:ascii="微软雅黑" w:eastAsia="微软雅黑" w:hAnsi="微软雅黑" w:hint="eastAsia"/>
        </w:rPr>
        <w:t>TUS</w:t>
      </w:r>
      <w:r w:rsidRPr="00C70D0C">
        <w:rPr>
          <w:rFonts w:ascii="微软雅黑" w:eastAsia="微软雅黑" w:hAnsi="微软雅黑"/>
        </w:rPr>
        <w:t>3</w:t>
      </w:r>
      <w:r w:rsidRPr="00C70D0C">
        <w:rPr>
          <w:rFonts w:ascii="微软雅黑" w:eastAsia="微软雅黑" w:hAnsi="微软雅黑" w:hint="eastAsia"/>
        </w:rPr>
        <w:t>——选择日期查询当日市场情况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D0C" w:rsidRPr="00C70D0C" w:rsidTr="002C5ABE">
        <w:tc>
          <w:tcPr>
            <w:tcW w:w="2765" w:type="dxa"/>
            <w:vMerge w:val="restart"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65" w:type="dxa"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66" w:type="dxa"/>
            <w:vMerge w:val="restart"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70D0C" w:rsidRPr="00C70D0C" w:rsidTr="002C5ABE">
        <w:tc>
          <w:tcPr>
            <w:tcW w:w="2765" w:type="dxa"/>
            <w:vMerge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选择日期</w:t>
            </w:r>
          </w:p>
        </w:tc>
        <w:tc>
          <w:tcPr>
            <w:tcW w:w="2766" w:type="dxa"/>
            <w:vMerge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70D0C" w:rsidRPr="00C70D0C" w:rsidTr="002C5ABE">
        <w:tc>
          <w:tcPr>
            <w:tcW w:w="2765" w:type="dxa"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2765" w:type="dxa"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20</w:t>
            </w:r>
            <w:r w:rsidRPr="00C70D0C">
              <w:rPr>
                <w:rFonts w:ascii="微软雅黑" w:eastAsia="微软雅黑" w:hAnsi="微软雅黑"/>
              </w:rPr>
              <w:t>14-2-11</w:t>
            </w:r>
          </w:p>
        </w:tc>
        <w:tc>
          <w:tcPr>
            <w:tcW w:w="2766" w:type="dxa"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显示各种股票信息，包括当日总交易量、涨停股票数、跌停股票数、涨幅超过</w:t>
            </w:r>
            <w:r w:rsidRPr="00C70D0C">
              <w:rPr>
                <w:rFonts w:ascii="微软雅黑" w:eastAsia="微软雅黑" w:hAnsi="微软雅黑"/>
              </w:rPr>
              <w:t xml:space="preserve"> 5%的股票数，跌幅超过 5%的股票数，开盘‐收盘大于 5%*上一个交易日收盘价的 股票个数、开盘‐收盘小于‐5%*上一个交易日收盘价的股票个数</w:t>
            </w:r>
          </w:p>
        </w:tc>
      </w:tr>
      <w:tr w:rsidR="00C70D0C" w:rsidRPr="00C70D0C" w:rsidTr="002C5ABE">
        <w:tc>
          <w:tcPr>
            <w:tcW w:w="2765" w:type="dxa"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2765" w:type="dxa"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2014-4-29</w:t>
            </w:r>
          </w:p>
        </w:tc>
        <w:tc>
          <w:tcPr>
            <w:tcW w:w="2766" w:type="dxa"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显示各种股票信息，包括当</w:t>
            </w:r>
            <w:r w:rsidRPr="00C70D0C">
              <w:rPr>
                <w:rFonts w:ascii="微软雅黑" w:eastAsia="微软雅黑" w:hAnsi="微软雅黑" w:hint="eastAsia"/>
              </w:rPr>
              <w:lastRenderedPageBreak/>
              <w:t>日总交易量、涨停股票数、跌停股票数、涨幅超过</w:t>
            </w:r>
            <w:r w:rsidRPr="00C70D0C">
              <w:rPr>
                <w:rFonts w:ascii="微软雅黑" w:eastAsia="微软雅黑" w:hAnsi="微软雅黑"/>
              </w:rPr>
              <w:t xml:space="preserve"> 5%的股票数，跌幅超过 5%的股票数，开盘‐收盘大于 5%*上一个交易日收盘价的 股票个数、开盘‐收盘小于‐5%*上一个交易日收盘价的股票个数</w:t>
            </w:r>
          </w:p>
        </w:tc>
      </w:tr>
      <w:tr w:rsidR="00C70D0C" w:rsidRPr="00C70D0C" w:rsidTr="002C5ABE">
        <w:tc>
          <w:tcPr>
            <w:tcW w:w="2765" w:type="dxa"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lastRenderedPageBreak/>
              <w:t>TUS3-3</w:t>
            </w:r>
          </w:p>
        </w:tc>
        <w:tc>
          <w:tcPr>
            <w:tcW w:w="2765" w:type="dxa"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2005-2-25</w:t>
            </w:r>
          </w:p>
        </w:tc>
        <w:tc>
          <w:tcPr>
            <w:tcW w:w="2766" w:type="dxa"/>
            <w:vAlign w:val="center"/>
          </w:tcPr>
          <w:p w:rsidR="00C70D0C" w:rsidRPr="00C70D0C" w:rsidRDefault="00C70D0C" w:rsidP="002C5ABE">
            <w:pPr>
              <w:jc w:val="center"/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显示各种股票信息，包括当日总交易量、涨停股票数、跌停股票数、涨幅超过</w:t>
            </w:r>
            <w:r w:rsidRPr="00C70D0C">
              <w:rPr>
                <w:rFonts w:ascii="微软雅黑" w:eastAsia="微软雅黑" w:hAnsi="微软雅黑"/>
              </w:rPr>
              <w:t xml:space="preserve"> 5%的股票数，跌幅超过 5%的股票数，开盘‐收盘大于 5%*上一个交易日收盘价的 股票个数、开盘‐收盘小于‐5%*上一个交易日收盘价的股票个数</w:t>
            </w:r>
          </w:p>
        </w:tc>
      </w:tr>
    </w:tbl>
    <w:p w:rsidR="00C70D0C" w:rsidRPr="00C70D0C" w:rsidRDefault="00C70D0C" w:rsidP="00C70D0C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C70D0C" w:rsidRPr="00C70D0C" w:rsidTr="002C5ABE"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5607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C70D0C" w:rsidRPr="00C70D0C" w:rsidTr="002C5ABE"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5607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正常流程</w:t>
            </w:r>
          </w:p>
        </w:tc>
      </w:tr>
      <w:tr w:rsidR="00C70D0C" w:rsidRPr="00C70D0C" w:rsidTr="002C5ABE"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5607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正常流程</w:t>
            </w:r>
          </w:p>
        </w:tc>
      </w:tr>
      <w:tr w:rsidR="00C70D0C" w:rsidRPr="00C70D0C" w:rsidTr="002C5ABE">
        <w:tc>
          <w:tcPr>
            <w:tcW w:w="2689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5607" w:type="dxa"/>
          </w:tcPr>
          <w:p w:rsidR="00C70D0C" w:rsidRPr="00C70D0C" w:rsidRDefault="00C70D0C" w:rsidP="002C5ABE">
            <w:pPr>
              <w:rPr>
                <w:rFonts w:ascii="微软雅黑" w:eastAsia="微软雅黑" w:hAnsi="微软雅黑"/>
              </w:rPr>
            </w:pPr>
            <w:r w:rsidRPr="00C70D0C">
              <w:rPr>
                <w:rFonts w:ascii="微软雅黑" w:eastAsia="微软雅黑" w:hAnsi="微软雅黑" w:hint="eastAsia"/>
              </w:rPr>
              <w:t>正常流程</w:t>
            </w:r>
          </w:p>
        </w:tc>
      </w:tr>
    </w:tbl>
    <w:p w:rsidR="00C70D0C" w:rsidRPr="00C70D0C" w:rsidRDefault="00C70D0C" w:rsidP="00C70D0C">
      <w:pPr>
        <w:rPr>
          <w:rFonts w:ascii="微软雅黑" w:eastAsia="微软雅黑" w:hAnsi="微软雅黑" w:hint="eastAsia"/>
          <w:szCs w:val="21"/>
        </w:rPr>
      </w:pPr>
    </w:p>
    <w:sectPr w:rsidR="00C70D0C" w:rsidRPr="00C70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8E83F"/>
    <w:multiLevelType w:val="singleLevel"/>
    <w:tmpl w:val="58C8E83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58C8E9F6"/>
    <w:multiLevelType w:val="singleLevel"/>
    <w:tmpl w:val="58C8E9F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58C930A3"/>
    <w:multiLevelType w:val="singleLevel"/>
    <w:tmpl w:val="58C930A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10D0D"/>
    <w:rsid w:val="00440DB6"/>
    <w:rsid w:val="00C70D0C"/>
    <w:rsid w:val="13D43773"/>
    <w:rsid w:val="54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69DC3ECF"/>
  <w15:docId w15:val="{DBC8C7FB-9F11-4228-B64A-366C23F6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C70D0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719;&#24037;&#1997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</customSectPr>
    <customSectPr/>
  </customSectProps>
  <customShpExts>
    <customShpInfo spid="_x0000_s1026"/>
    <customShpInfo spid="_x0000_s1027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E9F78A-DBA4-4918-8B7B-AB2DE59D9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12</TotalTime>
  <Pages>6</Pages>
  <Words>195</Words>
  <Characters>1117</Characters>
  <Application>Microsoft Office Word</Application>
  <DocSecurity>0</DocSecurity>
  <Lines>9</Lines>
  <Paragraphs>2</Paragraphs>
  <ScaleCrop>false</ScaleCrop>
  <Company>微软中国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微软用户</cp:lastModifiedBy>
  <cp:revision>1</cp:revision>
  <dcterms:created xsi:type="dcterms:W3CDTF">2014-10-29T12:08:00Z</dcterms:created>
  <dcterms:modified xsi:type="dcterms:W3CDTF">2017-03-16T15:21:00Z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