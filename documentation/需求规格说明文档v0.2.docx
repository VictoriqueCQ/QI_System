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7F0F9E5" w14:textId="50E9C641" w:rsidR="009F7E11" w:rsidRDefault="00897CCE">
      <w:pPr>
        <w:spacing w:afterLines="100" w:after="312"/>
      </w:pPr>
      <w:r>
        <w:pict w14:anchorId="75C25D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54.3pt;margin-top:-74.2pt;width:596.9pt;height:844.35pt;z-index:-251657216;mso-width-relative:page;mso-height-relative:page">
            <v:imagedata r:id="rId6" o:title="未标题-2"/>
          </v:shape>
        </w:pict>
      </w:r>
      <w:r>
        <w:pict w14:anchorId="3C804255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7" type="#_x0000_t202" style="position:absolute;left:0;text-align:left;margin-left:-263.3pt;margin-top:128.6pt;width:378.75pt;height:194.95pt;z-index:251658240;mso-width-relative:page;mso-height-relative:page" filled="f" stroked="f">
            <v:textbox>
              <w:txbxContent>
                <w:p w14:paraId="70CF4619" w14:textId="33678B4C" w:rsidR="009F7E11" w:rsidRDefault="0088601E" w:rsidP="0088601E">
                  <w:pPr>
                    <w:wordWrap w:val="0"/>
                    <w:jc w:val="right"/>
                    <w:rPr>
                      <w:color w:val="800080"/>
                      <w:sz w:val="80"/>
                      <w:lang w:val="zh-CN"/>
                    </w:rPr>
                  </w:pPr>
                  <w:bookmarkStart w:id="0" w:name="_Title#2688646731"/>
                  <w:r>
                    <w:rPr>
                      <w:rFonts w:hint="eastAsia"/>
                      <w:color w:val="800080"/>
                      <w:sz w:val="80"/>
                    </w:rPr>
                    <w:t xml:space="preserve">  </w:t>
                  </w:r>
                  <w:r w:rsidR="00BF4259">
                    <w:rPr>
                      <w:rFonts w:hint="eastAsia"/>
                      <w:color w:val="800080"/>
                      <w:sz w:val="80"/>
                    </w:rPr>
                    <w:t>需求规格说明</w:t>
                  </w:r>
                  <w:r w:rsidR="002E46BC">
                    <w:rPr>
                      <w:rFonts w:hint="eastAsia"/>
                      <w:color w:val="800080"/>
                      <w:sz w:val="80"/>
                    </w:rPr>
                    <w:t>文档</w:t>
                  </w:r>
                  <w:bookmarkEnd w:id="0"/>
                </w:p>
                <w:p w14:paraId="5AC12065" w14:textId="77777777" w:rsidR="009F7E11" w:rsidRDefault="002E46BC" w:rsidP="0088601E">
                  <w:pPr>
                    <w:jc w:val="right"/>
                    <w:rPr>
                      <w:color w:val="800080"/>
                      <w:sz w:val="80"/>
                      <w:lang w:val="zh-CN"/>
                    </w:rPr>
                  </w:pPr>
                  <w:bookmarkStart w:id="1" w:name="_Subtitle#2940527000"/>
                  <w:r>
                    <w:rPr>
                      <w:rFonts w:hint="eastAsia"/>
                      <w:color w:val="800080"/>
                      <w:sz w:val="40"/>
                    </w:rPr>
                    <w:t>量化投资系统</w:t>
                  </w:r>
                  <w:r>
                    <w:rPr>
                      <w:rFonts w:hint="eastAsia"/>
                      <w:color w:val="800080"/>
                      <w:sz w:val="40"/>
                    </w:rPr>
                    <w:t>QI_System</w:t>
                  </w:r>
                  <w:bookmarkEnd w:id="1"/>
                </w:p>
              </w:txbxContent>
            </v:textbox>
          </v:shape>
        </w:pict>
      </w:r>
      <w:r>
        <w:pict w14:anchorId="1F7D87E1">
          <v:rect id="_x0000_s1028" style="position:absolute;left:0;text-align:left;margin-left:0;margin-top:0;width:2in;height:2in;z-index:251660288;mso-wrap-style:none;mso-wrap-distance-left:9pt;mso-wrap-distance-top:0;mso-wrap-distance-right:9pt;mso-wrap-distance-bottom:0;mso-width-relative:page;mso-height-relative:page">
            <v:textbox style="mso-fit-shape-to-text:t">
              <w:txbxContent>
                <w:p w14:paraId="551ABADE" w14:textId="77777777" w:rsidR="009F7E11" w:rsidRDefault="002E46BC">
                  <w:pPr>
                    <w:spacing w:afterLines="100" w:after="312"/>
                    <w:rPr>
                      <w:color w:val="7030A0"/>
                    </w:rPr>
                  </w:pPr>
                  <w:r>
                    <w:rPr>
                      <w:rFonts w:hint="eastAsia"/>
                      <w:color w:val="7030A0"/>
                    </w:rPr>
                    <w:t>151250162_cseiii_Quantour</w:t>
                  </w:r>
                  <w:r>
                    <w:rPr>
                      <w:rFonts w:hint="eastAsia"/>
                      <w:color w:val="7030A0"/>
                    </w:rPr>
                    <w:t>小组</w:t>
                  </w:r>
                </w:p>
                <w:p w14:paraId="7D7FAD0A" w14:textId="77777777" w:rsidR="009F7E11" w:rsidRDefault="002E46BC">
                  <w:pPr>
                    <w:spacing w:afterLines="100" w:after="312"/>
                  </w:pPr>
                  <w:r>
                    <w:rPr>
                      <w:rFonts w:hint="eastAsia"/>
                      <w:color w:val="7030A0"/>
                    </w:rPr>
                    <w:t>吴宇涵</w:t>
                  </w:r>
                  <w:r>
                    <w:rPr>
                      <w:rFonts w:hint="eastAsia"/>
                      <w:color w:val="7030A0"/>
                    </w:rPr>
                    <w:t xml:space="preserve"> </w:t>
                  </w:r>
                  <w:r>
                    <w:rPr>
                      <w:rFonts w:hint="eastAsia"/>
                      <w:color w:val="7030A0"/>
                    </w:rPr>
                    <w:t>陈语嫣</w:t>
                  </w:r>
                  <w:r>
                    <w:rPr>
                      <w:rFonts w:hint="eastAsia"/>
                      <w:color w:val="7030A0"/>
                    </w:rPr>
                    <w:t xml:space="preserve"> </w:t>
                  </w:r>
                  <w:r>
                    <w:rPr>
                      <w:rFonts w:hint="eastAsia"/>
                      <w:color w:val="7030A0"/>
                    </w:rPr>
                    <w:t>徐佳炜</w:t>
                  </w:r>
                  <w:r>
                    <w:rPr>
                      <w:rFonts w:hint="eastAsia"/>
                      <w:color w:val="7030A0"/>
                    </w:rPr>
                    <w:t xml:space="preserve"> </w:t>
                  </w:r>
                  <w:r>
                    <w:rPr>
                      <w:rFonts w:hint="eastAsia"/>
                      <w:color w:val="7030A0"/>
                    </w:rPr>
                    <w:t>朱晨乾</w:t>
                  </w:r>
                </w:p>
              </w:txbxContent>
            </v:textbox>
            <w10:wrap type="square"/>
          </v:rect>
        </w:pict>
      </w:r>
    </w:p>
    <w:p w14:paraId="02AFB1A5" w14:textId="77777777" w:rsidR="009F7E11" w:rsidRDefault="009F7E11">
      <w:pPr>
        <w:sectPr w:rsidR="009F7E1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3EA630" w14:textId="77777777" w:rsidR="00C74C7E" w:rsidRDefault="00C74C7E" w:rsidP="00C74C7E">
      <w:pPr>
        <w:ind w:left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更新历史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73120" w:rsidRPr="00CE21C7" w14:paraId="2C4CA68F" w14:textId="77777777" w:rsidTr="007F4F84">
        <w:tc>
          <w:tcPr>
            <w:tcW w:w="2074" w:type="dxa"/>
          </w:tcPr>
          <w:p w14:paraId="404B8B41" w14:textId="77777777" w:rsidR="00473120" w:rsidRPr="00CE21C7" w:rsidRDefault="00473120" w:rsidP="007F4F84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修改人员</w:t>
            </w:r>
          </w:p>
        </w:tc>
        <w:tc>
          <w:tcPr>
            <w:tcW w:w="2074" w:type="dxa"/>
          </w:tcPr>
          <w:p w14:paraId="2D2A08AB" w14:textId="77777777" w:rsidR="00473120" w:rsidRPr="00CE21C7" w:rsidRDefault="00473120" w:rsidP="007F4F84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修改时间</w:t>
            </w:r>
          </w:p>
        </w:tc>
        <w:tc>
          <w:tcPr>
            <w:tcW w:w="2074" w:type="dxa"/>
          </w:tcPr>
          <w:p w14:paraId="409B499C" w14:textId="77777777" w:rsidR="00473120" w:rsidRPr="00CE21C7" w:rsidRDefault="00473120" w:rsidP="007F4F84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修改描述</w:t>
            </w:r>
          </w:p>
        </w:tc>
        <w:tc>
          <w:tcPr>
            <w:tcW w:w="2074" w:type="dxa"/>
          </w:tcPr>
          <w:p w14:paraId="2063B612" w14:textId="77777777" w:rsidR="00473120" w:rsidRPr="00CE21C7" w:rsidRDefault="00473120" w:rsidP="007F4F84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版本</w:t>
            </w:r>
          </w:p>
        </w:tc>
      </w:tr>
      <w:tr w:rsidR="00473120" w:rsidRPr="00CE21C7" w14:paraId="30039894" w14:textId="77777777" w:rsidTr="007F4F84">
        <w:tc>
          <w:tcPr>
            <w:tcW w:w="2074" w:type="dxa"/>
          </w:tcPr>
          <w:p w14:paraId="139E8382" w14:textId="10AF088A" w:rsidR="00473120" w:rsidRPr="00CE21C7" w:rsidRDefault="00473120" w:rsidP="007F4F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全体成员</w:t>
            </w:r>
          </w:p>
        </w:tc>
        <w:tc>
          <w:tcPr>
            <w:tcW w:w="2074" w:type="dxa"/>
          </w:tcPr>
          <w:p w14:paraId="4327D79C" w14:textId="3B02A38A" w:rsidR="00473120" w:rsidRPr="00CE21C7" w:rsidRDefault="00473120" w:rsidP="007F4F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2017-3</w:t>
            </w:r>
            <w:r w:rsidRPr="00CE21C7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2074" w:type="dxa"/>
          </w:tcPr>
          <w:p w14:paraId="6A875D27" w14:textId="77777777" w:rsidR="00473120" w:rsidRPr="00CE21C7" w:rsidRDefault="00473120" w:rsidP="007F4F84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创建需求规格说明</w:t>
            </w:r>
          </w:p>
        </w:tc>
        <w:tc>
          <w:tcPr>
            <w:tcW w:w="2074" w:type="dxa"/>
          </w:tcPr>
          <w:p w14:paraId="660D8712" w14:textId="77777777" w:rsidR="00473120" w:rsidRPr="00CE21C7" w:rsidRDefault="00473120" w:rsidP="007F4F84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V0.1</w:t>
            </w:r>
          </w:p>
        </w:tc>
      </w:tr>
      <w:tr w:rsidR="00897CCE" w:rsidRPr="00CE21C7" w14:paraId="01389AF8" w14:textId="77777777" w:rsidTr="007F4F84">
        <w:tc>
          <w:tcPr>
            <w:tcW w:w="2074" w:type="dxa"/>
          </w:tcPr>
          <w:p w14:paraId="55DB0107" w14:textId="739DDD5A" w:rsidR="00897CCE" w:rsidRDefault="00897CCE" w:rsidP="007F4F84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陈语嫣</w:t>
            </w:r>
          </w:p>
        </w:tc>
        <w:tc>
          <w:tcPr>
            <w:tcW w:w="2074" w:type="dxa"/>
          </w:tcPr>
          <w:p w14:paraId="4DC35A76" w14:textId="0A41CDEB" w:rsidR="00897CCE" w:rsidRDefault="00897CCE" w:rsidP="007F4F84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2017-3-17</w:t>
            </w:r>
          </w:p>
        </w:tc>
        <w:tc>
          <w:tcPr>
            <w:tcW w:w="2074" w:type="dxa"/>
          </w:tcPr>
          <w:p w14:paraId="5A723071" w14:textId="7788AD2D" w:rsidR="00897CCE" w:rsidRPr="00CE21C7" w:rsidRDefault="00897CCE" w:rsidP="007F4F84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增加用例需求规格说明</w:t>
            </w:r>
          </w:p>
        </w:tc>
        <w:tc>
          <w:tcPr>
            <w:tcW w:w="2074" w:type="dxa"/>
          </w:tcPr>
          <w:p w14:paraId="69B93524" w14:textId="4BE0C67D" w:rsidR="00897CCE" w:rsidRPr="00CE21C7" w:rsidRDefault="00897CCE" w:rsidP="007F4F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V0.2</w:t>
            </w:r>
            <w:bookmarkStart w:id="2" w:name="_GoBack"/>
            <w:bookmarkEnd w:id="2"/>
          </w:p>
        </w:tc>
      </w:tr>
    </w:tbl>
    <w:p w14:paraId="66475268" w14:textId="42CD70C9" w:rsidR="00473120" w:rsidRPr="002E46BC" w:rsidRDefault="002E46BC" w:rsidP="002E46BC">
      <w:pPr>
        <w:pStyle w:val="a6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2E46BC">
        <w:rPr>
          <w:rFonts w:hint="eastAsia"/>
          <w:b/>
          <w:bCs/>
          <w:sz w:val="28"/>
          <w:szCs w:val="28"/>
        </w:rPr>
        <w:t>引言</w:t>
      </w:r>
    </w:p>
    <w:p w14:paraId="725F4360" w14:textId="23FFD71E" w:rsidR="00473120" w:rsidRPr="002E46BC" w:rsidRDefault="00473120" w:rsidP="002E46BC">
      <w:pPr>
        <w:ind w:left="420"/>
        <w:rPr>
          <w:b/>
          <w:bCs/>
          <w:sz w:val="28"/>
          <w:szCs w:val="28"/>
        </w:rPr>
      </w:pPr>
      <w:r w:rsidRPr="002E46BC">
        <w:rPr>
          <w:rFonts w:hint="eastAsia"/>
          <w:b/>
          <w:bCs/>
          <w:sz w:val="28"/>
          <w:szCs w:val="28"/>
        </w:rPr>
        <w:t>1</w:t>
      </w:r>
      <w:r w:rsidRPr="002E46BC">
        <w:rPr>
          <w:rFonts w:hint="eastAsia"/>
          <w:b/>
          <w:bCs/>
          <w:sz w:val="28"/>
          <w:szCs w:val="28"/>
        </w:rPr>
        <w:t>、文档目的</w:t>
      </w:r>
    </w:p>
    <w:p w14:paraId="1BFF8DFC" w14:textId="77777777" w:rsidR="00473120" w:rsidRPr="00473120" w:rsidRDefault="00473120" w:rsidP="00473120">
      <w:pPr>
        <w:ind w:left="360" w:firstLine="420"/>
        <w:rPr>
          <w:rFonts w:asciiTheme="minorEastAsia" w:eastAsiaTheme="minorEastAsia" w:hAnsiTheme="minorEastAsia"/>
        </w:rPr>
      </w:pPr>
      <w:r w:rsidRPr="00473120">
        <w:rPr>
          <w:rFonts w:asciiTheme="minorEastAsia" w:eastAsiaTheme="minorEastAsia" w:hAnsiTheme="minorEastAsia" w:hint="eastAsia"/>
          <w:szCs w:val="21"/>
        </w:rPr>
        <w:t>本文档描述了股票分析系统的需求规格</w:t>
      </w:r>
      <w:r w:rsidRPr="00473120">
        <w:rPr>
          <w:rFonts w:asciiTheme="minorEastAsia" w:eastAsiaTheme="minorEastAsia" w:hAnsiTheme="minorEastAsia" w:hint="eastAsia"/>
        </w:rPr>
        <w:t>在软件开发过程中起参考与指导作用。</w:t>
      </w:r>
    </w:p>
    <w:p w14:paraId="35F6AC0D" w14:textId="77777777" w:rsidR="00473120" w:rsidRPr="00473120" w:rsidRDefault="00473120" w:rsidP="00473120">
      <w:pPr>
        <w:rPr>
          <w:rFonts w:asciiTheme="minorEastAsia" w:eastAsiaTheme="minorEastAsia" w:hAnsiTheme="minorEastAsia"/>
        </w:rPr>
      </w:pPr>
      <w:r w:rsidRPr="00473120">
        <w:rPr>
          <w:rFonts w:asciiTheme="minorEastAsia" w:eastAsiaTheme="minorEastAsia" w:hAnsiTheme="minorEastAsia" w:hint="eastAsia"/>
        </w:rPr>
        <w:t>除特殊说明之外，本文档所包含的需求都是高优先级需求。</w:t>
      </w:r>
    </w:p>
    <w:p w14:paraId="53334EB4" w14:textId="77777777" w:rsidR="00473120" w:rsidRPr="00473120" w:rsidRDefault="00473120" w:rsidP="00473120">
      <w:pPr>
        <w:ind w:left="360" w:firstLine="420"/>
        <w:rPr>
          <w:rFonts w:asciiTheme="minorEastAsia" w:eastAsiaTheme="minorEastAsia" w:hAnsiTheme="minorEastAsia"/>
        </w:rPr>
      </w:pPr>
      <w:r w:rsidRPr="00473120">
        <w:rPr>
          <w:rFonts w:asciiTheme="minorEastAsia" w:eastAsiaTheme="minorEastAsia" w:hAnsiTheme="minorEastAsia" w:hint="eastAsia"/>
        </w:rPr>
        <w:t>本说明书的内容可能在项目实施过程中发生变更，变更过程为项目小组成员发出变更请求，小组讨论，最终实施变更。</w:t>
      </w:r>
    </w:p>
    <w:p w14:paraId="7A1E39C7" w14:textId="16A5BD19" w:rsidR="002E46BC" w:rsidRDefault="002E46BC" w:rsidP="002E46B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</w:t>
      </w:r>
      <w:r w:rsidRPr="002E46BC">
        <w:rPr>
          <w:rFonts w:hint="eastAsia"/>
          <w:b/>
          <w:bCs/>
          <w:sz w:val="28"/>
          <w:szCs w:val="28"/>
        </w:rPr>
        <w:t>2</w:t>
      </w:r>
      <w:r w:rsidRPr="002E46BC">
        <w:rPr>
          <w:rFonts w:hint="eastAsia"/>
          <w:b/>
          <w:bCs/>
          <w:sz w:val="28"/>
          <w:szCs w:val="28"/>
        </w:rPr>
        <w:t>、参考文献</w:t>
      </w:r>
    </w:p>
    <w:p w14:paraId="439C2D47" w14:textId="655E2970" w:rsidR="002E46BC" w:rsidRPr="00CE21C7" w:rsidRDefault="002E46BC" w:rsidP="002E46BC">
      <w:pPr>
        <w:pStyle w:val="a6"/>
        <w:ind w:left="780" w:firstLineChars="0" w:firstLine="0"/>
        <w:rPr>
          <w:rFonts w:ascii="微软雅黑" w:eastAsia="微软雅黑" w:hAnsi="微软雅黑"/>
        </w:rPr>
      </w:pPr>
      <w:r>
        <w:rPr>
          <w:rFonts w:hint="eastAsia"/>
          <w:b/>
          <w:bCs/>
          <w:sz w:val="28"/>
          <w:szCs w:val="28"/>
        </w:rPr>
        <w:tab/>
      </w:r>
      <w:r w:rsidRPr="00CE21C7">
        <w:rPr>
          <w:rFonts w:ascii="微软雅黑" w:eastAsia="微软雅黑" w:hAnsi="微软雅黑" w:hint="eastAsia"/>
        </w:rPr>
        <w:t>2.1《软件工程与计算（卷二）》</w:t>
      </w:r>
    </w:p>
    <w:p w14:paraId="5981D894" w14:textId="77777777" w:rsidR="002E46BC" w:rsidRPr="00CE21C7" w:rsidRDefault="002E46BC" w:rsidP="002E46BC">
      <w:pPr>
        <w:pStyle w:val="a6"/>
        <w:ind w:left="780" w:firstLineChars="0" w:firstLine="0"/>
        <w:rPr>
          <w:rFonts w:ascii="微软雅黑" w:eastAsia="微软雅黑" w:hAnsi="微软雅黑"/>
        </w:rPr>
      </w:pPr>
      <w:r w:rsidRPr="00CE21C7">
        <w:rPr>
          <w:rFonts w:ascii="微软雅黑" w:eastAsia="微软雅黑" w:hAnsi="微软雅黑" w:hint="eastAsia"/>
        </w:rPr>
        <w:t>2.2《软件工程与计算（卷三）》</w:t>
      </w:r>
    </w:p>
    <w:p w14:paraId="655E9329" w14:textId="77777777" w:rsidR="002E46BC" w:rsidRDefault="002E46BC" w:rsidP="002E46BC">
      <w:pPr>
        <w:pStyle w:val="a6"/>
        <w:ind w:left="780" w:firstLineChars="0" w:firstLine="0"/>
        <w:rPr>
          <w:rFonts w:ascii="微软雅黑" w:eastAsia="微软雅黑" w:hAnsi="微软雅黑"/>
        </w:rPr>
      </w:pPr>
      <w:r w:rsidRPr="00CE21C7">
        <w:rPr>
          <w:rFonts w:ascii="微软雅黑" w:eastAsia="微软雅黑" w:hAnsi="微软雅黑" w:hint="eastAsia"/>
        </w:rPr>
        <w:t>2.3</w:t>
      </w:r>
      <w:bookmarkStart w:id="3" w:name="OLE_LINK1"/>
      <w:bookmarkStart w:id="4" w:name="OLE_LINK2"/>
      <w:r w:rsidRPr="00CE21C7">
        <w:rPr>
          <w:rFonts w:ascii="微软雅黑" w:eastAsia="微软雅黑" w:hAnsi="微软雅黑"/>
        </w:rPr>
        <w:t xml:space="preserve"> </w:t>
      </w:r>
      <w:r w:rsidRPr="00CE21C7">
        <w:rPr>
          <w:rFonts w:ascii="微软雅黑" w:eastAsia="微软雅黑" w:hAnsi="微软雅黑" w:hint="eastAsia"/>
        </w:rPr>
        <w:t>IEEE标准</w:t>
      </w:r>
      <w:bookmarkEnd w:id="3"/>
      <w:bookmarkEnd w:id="4"/>
    </w:p>
    <w:p w14:paraId="1794DBFC" w14:textId="77777777" w:rsidR="002E46BC" w:rsidRPr="002E46BC" w:rsidRDefault="002E46BC" w:rsidP="002E46BC">
      <w:pPr>
        <w:pStyle w:val="a6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项目概述</w:t>
      </w:r>
    </w:p>
    <w:p w14:paraId="0961548F" w14:textId="1FC95678" w:rsidR="006D1896" w:rsidRPr="006D1896" w:rsidRDefault="006D1896" w:rsidP="006D1896">
      <w:pPr>
        <w:pStyle w:val="a6"/>
        <w:numPr>
          <w:ilvl w:val="0"/>
          <w:numId w:val="7"/>
        </w:numPr>
        <w:ind w:firstLineChars="0"/>
        <w:rPr>
          <w:b/>
          <w:bCs/>
          <w:sz w:val="28"/>
          <w:szCs w:val="28"/>
        </w:rPr>
      </w:pPr>
      <w:r w:rsidRPr="006D1896">
        <w:rPr>
          <w:rFonts w:hint="eastAsia"/>
          <w:b/>
          <w:bCs/>
          <w:sz w:val="28"/>
          <w:szCs w:val="28"/>
        </w:rPr>
        <w:t>产品功能</w:t>
      </w:r>
    </w:p>
    <w:p w14:paraId="4BDA8B20" w14:textId="75F5AC77" w:rsidR="00757902" w:rsidRDefault="00757902" w:rsidP="00757902">
      <w:pPr>
        <w:pStyle w:val="a6"/>
        <w:ind w:left="11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1.1显示个股的k线图和均线图</w:t>
      </w:r>
    </w:p>
    <w:p w14:paraId="4FEC3265" w14:textId="32EF186A" w:rsidR="00757902" w:rsidRDefault="00757902" w:rsidP="00757902">
      <w:pPr>
        <w:pStyle w:val="a6"/>
        <w:ind w:left="11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1.2比较两只股票间的具体行情差异</w:t>
      </w:r>
    </w:p>
    <w:p w14:paraId="19886092" w14:textId="79858C28" w:rsidR="00757902" w:rsidRDefault="00757902" w:rsidP="00757902">
      <w:pPr>
        <w:pStyle w:val="a6"/>
        <w:ind w:left="11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1.3显示市场行情</w:t>
      </w:r>
    </w:p>
    <w:p w14:paraId="25FB568E" w14:textId="3D28EFD4" w:rsidR="00757902" w:rsidRPr="006D1896" w:rsidRDefault="006D1896" w:rsidP="00757902">
      <w:pPr>
        <w:pStyle w:val="a6"/>
        <w:numPr>
          <w:ilvl w:val="0"/>
          <w:numId w:val="7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约束</w:t>
      </w:r>
    </w:p>
    <w:p w14:paraId="761FCD4D" w14:textId="12842776" w:rsidR="00757902" w:rsidRPr="00CE21C7" w:rsidRDefault="00757902" w:rsidP="00757902">
      <w:pPr>
        <w:pStyle w:val="a6"/>
        <w:ind w:left="780" w:firstLineChars="0" w:firstLine="0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hint="eastAsia"/>
        </w:rPr>
        <w:tab/>
        <w:t xml:space="preserve">    2.1</w:t>
      </w:r>
      <w:r w:rsidRPr="00CE21C7">
        <w:rPr>
          <w:rFonts w:ascii="微软雅黑" w:eastAsia="微软雅黑" w:hAnsi="微软雅黑" w:cs="Calibri"/>
          <w:szCs w:val="21"/>
        </w:rPr>
        <w:t>系统将运行在Win7/Win8/Win 10/Mac OS操作系统上。</w:t>
      </w:r>
    </w:p>
    <w:p w14:paraId="3D1401AD" w14:textId="77777777" w:rsidR="00757902" w:rsidRPr="00CE21C7" w:rsidRDefault="00757902" w:rsidP="00757902">
      <w:pPr>
        <w:pStyle w:val="a6"/>
        <w:ind w:left="840" w:firstLineChars="0"/>
        <w:rPr>
          <w:rFonts w:ascii="微软雅黑" w:eastAsia="微软雅黑" w:hAnsi="微软雅黑" w:cs="Calibri"/>
          <w:szCs w:val="21"/>
        </w:rPr>
      </w:pPr>
      <w:r w:rsidRPr="00CE21C7">
        <w:rPr>
          <w:rFonts w:ascii="微软雅黑" w:eastAsia="微软雅黑" w:hAnsi="微软雅黑" w:cs="Calibri"/>
          <w:szCs w:val="21"/>
        </w:rPr>
        <w:t>2.2 系统</w:t>
      </w:r>
      <w:r w:rsidRPr="00CE21C7">
        <w:rPr>
          <w:rFonts w:ascii="微软雅黑" w:eastAsia="微软雅黑" w:hAnsi="微软雅黑" w:cs="Calibri" w:hint="eastAsia"/>
          <w:szCs w:val="21"/>
        </w:rPr>
        <w:t>使用PC端</w:t>
      </w:r>
      <w:r w:rsidRPr="00CE21C7">
        <w:rPr>
          <w:rFonts w:ascii="微软雅黑" w:eastAsia="微软雅黑" w:hAnsi="微软雅黑" w:cs="Calibri"/>
          <w:szCs w:val="21"/>
        </w:rPr>
        <w:t>图形界面</w:t>
      </w:r>
      <w:r w:rsidRPr="00CE21C7">
        <w:rPr>
          <w:rFonts w:ascii="微软雅黑" w:eastAsia="微软雅黑" w:hAnsi="微软雅黑" w:cs="Calibri" w:hint="eastAsia"/>
          <w:szCs w:val="21"/>
        </w:rPr>
        <w:t>工具以及web端图表控件</w:t>
      </w:r>
      <w:r w:rsidRPr="00CE21C7">
        <w:rPr>
          <w:rFonts w:ascii="微软雅黑" w:eastAsia="微软雅黑" w:hAnsi="微软雅黑" w:cs="Calibri"/>
          <w:szCs w:val="21"/>
        </w:rPr>
        <w:t>。</w:t>
      </w:r>
    </w:p>
    <w:p w14:paraId="439129AE" w14:textId="77777777" w:rsidR="00757902" w:rsidRPr="00CE21C7" w:rsidRDefault="00757902" w:rsidP="00757902">
      <w:pPr>
        <w:pStyle w:val="a6"/>
        <w:ind w:left="1200" w:firstLineChars="0" w:firstLine="60"/>
        <w:rPr>
          <w:rFonts w:ascii="微软雅黑" w:eastAsia="微软雅黑" w:hAnsi="微软雅黑" w:cs="Calibri"/>
          <w:szCs w:val="21"/>
        </w:rPr>
      </w:pPr>
      <w:r w:rsidRPr="00CE21C7">
        <w:rPr>
          <w:rFonts w:ascii="微软雅黑" w:eastAsia="微软雅黑" w:hAnsi="微软雅黑" w:cs="Calibri"/>
          <w:szCs w:val="21"/>
        </w:rPr>
        <w:t xml:space="preserve">2.3 </w:t>
      </w:r>
      <w:r w:rsidRPr="00CE21C7">
        <w:rPr>
          <w:rFonts w:ascii="微软雅黑" w:eastAsia="微软雅黑" w:hAnsi="微软雅黑" w:cs="Calibri" w:hint="eastAsia"/>
          <w:szCs w:val="21"/>
        </w:rPr>
        <w:t>项目采用分层模型进行开发</w:t>
      </w:r>
    </w:p>
    <w:p w14:paraId="32F8DE44" w14:textId="77777777" w:rsidR="00757902" w:rsidRPr="00CE21C7" w:rsidRDefault="00757902" w:rsidP="00757902">
      <w:pPr>
        <w:pStyle w:val="a6"/>
        <w:ind w:left="1140" w:firstLineChars="0" w:firstLine="120"/>
        <w:rPr>
          <w:rFonts w:ascii="微软雅黑" w:eastAsia="微软雅黑" w:hAnsi="微软雅黑" w:cs="Calibri"/>
          <w:szCs w:val="21"/>
        </w:rPr>
      </w:pPr>
      <w:r w:rsidRPr="00CE21C7">
        <w:rPr>
          <w:rFonts w:ascii="微软雅黑" w:eastAsia="微软雅黑" w:hAnsi="微软雅黑" w:cs="Calibri"/>
          <w:szCs w:val="21"/>
        </w:rPr>
        <w:lastRenderedPageBreak/>
        <w:t>2.</w:t>
      </w:r>
      <w:r w:rsidRPr="00CE21C7">
        <w:rPr>
          <w:rFonts w:ascii="微软雅黑" w:eastAsia="微软雅黑" w:hAnsi="微软雅黑" w:cs="Calibri" w:hint="eastAsia"/>
          <w:szCs w:val="21"/>
        </w:rPr>
        <w:t>4</w:t>
      </w:r>
      <w:r w:rsidRPr="00CE21C7">
        <w:rPr>
          <w:rFonts w:ascii="微软雅黑" w:eastAsia="微软雅黑" w:hAnsi="微软雅黑" w:cs="Calibri"/>
          <w:szCs w:val="21"/>
        </w:rPr>
        <w:t xml:space="preserve"> 系统</w:t>
      </w:r>
      <w:r w:rsidRPr="00CE21C7">
        <w:rPr>
          <w:rFonts w:ascii="微软雅黑" w:eastAsia="微软雅黑" w:hAnsi="微软雅黑" w:cs="Calibri" w:hint="eastAsia"/>
          <w:szCs w:val="21"/>
        </w:rPr>
        <w:t>主体部分</w:t>
      </w:r>
      <w:r w:rsidRPr="00CE21C7">
        <w:rPr>
          <w:rFonts w:ascii="微软雅黑" w:eastAsia="微软雅黑" w:hAnsi="微软雅黑" w:cs="Calibri"/>
          <w:szCs w:val="21"/>
        </w:rPr>
        <w:t>使用Java语言开发。</w:t>
      </w:r>
    </w:p>
    <w:p w14:paraId="259A4339" w14:textId="476C4FD2" w:rsidR="006D1896" w:rsidRPr="006D1896" w:rsidRDefault="00757902" w:rsidP="006D1896">
      <w:pPr>
        <w:pStyle w:val="a6"/>
        <w:ind w:left="1080" w:firstLineChars="0" w:firstLine="180"/>
        <w:rPr>
          <w:rFonts w:ascii="微软雅黑" w:eastAsia="微软雅黑" w:hAnsi="微软雅黑" w:cs="Calibri"/>
          <w:szCs w:val="21"/>
        </w:rPr>
      </w:pPr>
      <w:r w:rsidRPr="00CE21C7">
        <w:rPr>
          <w:rFonts w:ascii="微软雅黑" w:eastAsia="微软雅黑" w:hAnsi="微软雅黑" w:cs="Calibri"/>
          <w:szCs w:val="21"/>
        </w:rPr>
        <w:t xml:space="preserve">2.5 </w:t>
      </w:r>
      <w:r w:rsidRPr="00CE21C7">
        <w:rPr>
          <w:rFonts w:ascii="微软雅黑" w:eastAsia="微软雅黑" w:hAnsi="微软雅黑" w:cs="Calibri" w:hint="eastAsia"/>
          <w:szCs w:val="21"/>
        </w:rPr>
        <w:t>项目后期可能会将数据进行迁移</w:t>
      </w:r>
    </w:p>
    <w:p w14:paraId="1DC4C6C6" w14:textId="0C2E5538" w:rsidR="006D1896" w:rsidRDefault="006D1896" w:rsidP="006D1896">
      <w:pPr>
        <w:pStyle w:val="a6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需求描述</w:t>
      </w:r>
    </w:p>
    <w:p w14:paraId="707F7D9D" w14:textId="442FA965" w:rsidR="006D1896" w:rsidRDefault="006D1896" w:rsidP="006D1896">
      <w:pPr>
        <w:pStyle w:val="a6"/>
        <w:numPr>
          <w:ilvl w:val="0"/>
          <w:numId w:val="6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对外接口需求</w:t>
      </w:r>
    </w:p>
    <w:p w14:paraId="3D78B72E" w14:textId="0283A5F4" w:rsidR="00E579F9" w:rsidRPr="00E579F9" w:rsidRDefault="006D1896" w:rsidP="00E579F9">
      <w:pPr>
        <w:pStyle w:val="a6"/>
        <w:numPr>
          <w:ilvl w:val="0"/>
          <w:numId w:val="6"/>
        </w:numPr>
        <w:ind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功能需求用例说明</w:t>
      </w:r>
    </w:p>
    <w:p w14:paraId="1DAB4EFF" w14:textId="3A10578E" w:rsidR="006D1896" w:rsidRDefault="006D1896" w:rsidP="006D1896">
      <w:pPr>
        <w:pStyle w:val="a6"/>
        <w:ind w:left="1080"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</w:t>
      </w:r>
      <w:r>
        <w:rPr>
          <w:rFonts w:hint="eastAsia"/>
          <w:b/>
          <w:bCs/>
          <w:sz w:val="28"/>
          <w:szCs w:val="28"/>
        </w:rPr>
        <w:t>展示个股的</w:t>
      </w:r>
      <w:r>
        <w:rPr>
          <w:rFonts w:hint="eastAsia"/>
          <w:b/>
          <w:bCs/>
          <w:sz w:val="28"/>
          <w:szCs w:val="28"/>
        </w:rPr>
        <w:t>k</w:t>
      </w:r>
      <w:r>
        <w:rPr>
          <w:rFonts w:hint="eastAsia"/>
          <w:b/>
          <w:bCs/>
          <w:sz w:val="28"/>
          <w:szCs w:val="28"/>
        </w:rPr>
        <w:t>线图和均线图</w:t>
      </w:r>
    </w:p>
    <w:tbl>
      <w:tblPr>
        <w:tblStyle w:val="a5"/>
        <w:tblW w:w="8516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Layout w:type="fixed"/>
        <w:tblLook w:val="0000" w:firstRow="0" w:lastRow="0" w:firstColumn="0" w:lastColumn="0" w:noHBand="0" w:noVBand="0"/>
      </w:tblPr>
      <w:tblGrid>
        <w:gridCol w:w="1807"/>
        <w:gridCol w:w="2236"/>
        <w:gridCol w:w="1759"/>
        <w:gridCol w:w="2714"/>
      </w:tblGrid>
      <w:tr w:rsidR="006D1896" w:rsidRPr="00F63EC9" w14:paraId="655668F9" w14:textId="77777777" w:rsidTr="00525A03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A8974A3" w14:textId="77777777" w:rsidR="006D1896" w:rsidRPr="00F63EC9" w:rsidRDefault="006D1896" w:rsidP="00525A03">
            <w:pPr>
              <w:rPr>
                <w:b/>
              </w:rPr>
            </w:pPr>
            <w:r w:rsidRPr="00F63EC9">
              <w:rPr>
                <w:b/>
              </w:rPr>
              <w:t>ID</w:t>
            </w: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64C7339" w14:textId="77777777" w:rsidR="006D1896" w:rsidRPr="00F63EC9" w:rsidRDefault="006D1896" w:rsidP="00525A03">
            <w:r>
              <w:rPr>
                <w:rFonts w:hint="eastAsia"/>
              </w:rPr>
              <w:t>UC1</w:t>
            </w:r>
          </w:p>
        </w:tc>
        <w:tc>
          <w:tcPr>
            <w:tcW w:w="1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DED1BAA" w14:textId="77777777" w:rsidR="006D1896" w:rsidRPr="00F63EC9" w:rsidRDefault="006D1896" w:rsidP="00525A03">
            <w:pPr>
              <w:rPr>
                <w:b/>
              </w:rPr>
            </w:pPr>
            <w:r w:rsidRPr="00F63EC9">
              <w:rPr>
                <w:b/>
              </w:rPr>
              <w:t>名称</w:t>
            </w:r>
          </w:p>
        </w:tc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C4B06F2" w14:textId="77777777" w:rsidR="006D1896" w:rsidRPr="00F63EC9" w:rsidRDefault="006D1896" w:rsidP="00525A03">
            <w:r>
              <w:rPr>
                <w:rFonts w:hint="eastAsia"/>
              </w:rPr>
              <w:t>显示个股日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线图和均线图</w:t>
            </w:r>
          </w:p>
        </w:tc>
      </w:tr>
      <w:tr w:rsidR="006D1896" w:rsidRPr="00F63EC9" w14:paraId="5E7A978F" w14:textId="77777777" w:rsidTr="00525A03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F060A6C" w14:textId="77777777" w:rsidR="006D1896" w:rsidRPr="00F63EC9" w:rsidRDefault="006D1896" w:rsidP="00525A03">
            <w:pPr>
              <w:rPr>
                <w:b/>
              </w:rPr>
            </w:pPr>
            <w:r w:rsidRPr="00F63EC9">
              <w:rPr>
                <w:b/>
              </w:rPr>
              <w:t>创建者</w:t>
            </w: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5CAB5A3" w14:textId="77777777" w:rsidR="006D1896" w:rsidRPr="00F63EC9" w:rsidRDefault="006D1896" w:rsidP="00525A03">
            <w:r>
              <w:rPr>
                <w:rFonts w:hint="eastAsia"/>
              </w:rPr>
              <w:t>徐佳炜</w:t>
            </w:r>
          </w:p>
        </w:tc>
        <w:tc>
          <w:tcPr>
            <w:tcW w:w="1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CA71757" w14:textId="77777777" w:rsidR="006D1896" w:rsidRPr="00F63EC9" w:rsidRDefault="006D1896" w:rsidP="00525A03">
            <w:pPr>
              <w:rPr>
                <w:b/>
              </w:rPr>
            </w:pPr>
            <w:r w:rsidRPr="00F63EC9">
              <w:rPr>
                <w:b/>
              </w:rPr>
              <w:t>最后一次更新者</w:t>
            </w:r>
          </w:p>
        </w:tc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1373861" w14:textId="77777777" w:rsidR="006D1896" w:rsidRPr="00F63EC9" w:rsidRDefault="006D1896" w:rsidP="00525A03">
            <w:r>
              <w:rPr>
                <w:rFonts w:hint="eastAsia"/>
              </w:rPr>
              <w:t>徐佳炜</w:t>
            </w:r>
          </w:p>
        </w:tc>
      </w:tr>
      <w:tr w:rsidR="006D1896" w:rsidRPr="00F63EC9" w14:paraId="249DF4DF" w14:textId="77777777" w:rsidTr="00525A03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0153D3D" w14:textId="77777777" w:rsidR="006D1896" w:rsidRPr="00F63EC9" w:rsidRDefault="006D1896" w:rsidP="00525A03">
            <w:pPr>
              <w:rPr>
                <w:b/>
              </w:rPr>
            </w:pPr>
            <w:r w:rsidRPr="00F63EC9">
              <w:rPr>
                <w:b/>
              </w:rPr>
              <w:t>创建日期</w:t>
            </w: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9DB2367" w14:textId="77777777" w:rsidR="006D1896" w:rsidRPr="00F63EC9" w:rsidRDefault="006D1896" w:rsidP="00525A03">
            <w:r>
              <w:t>2017/3/4</w:t>
            </w:r>
          </w:p>
        </w:tc>
        <w:tc>
          <w:tcPr>
            <w:tcW w:w="1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6EA02E2" w14:textId="77777777" w:rsidR="006D1896" w:rsidRPr="00F63EC9" w:rsidRDefault="006D1896" w:rsidP="00525A03">
            <w:pPr>
              <w:rPr>
                <w:b/>
              </w:rPr>
            </w:pPr>
            <w:r w:rsidRPr="00F63EC9">
              <w:rPr>
                <w:b/>
              </w:rPr>
              <w:t>最后更新日期</w:t>
            </w:r>
          </w:p>
        </w:tc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A7D5120" w14:textId="77777777" w:rsidR="006D1896" w:rsidRPr="00F63EC9" w:rsidRDefault="006D1896" w:rsidP="00525A03">
            <w:r>
              <w:t>2017/3/4</w:t>
            </w:r>
          </w:p>
        </w:tc>
      </w:tr>
      <w:tr w:rsidR="006D1896" w:rsidRPr="00F63EC9" w14:paraId="4105CFD5" w14:textId="77777777" w:rsidTr="00525A03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AC7C3FC" w14:textId="77777777" w:rsidR="006D1896" w:rsidRPr="00F63EC9" w:rsidRDefault="006D1896" w:rsidP="00525A03">
            <w:pPr>
              <w:rPr>
                <w:b/>
              </w:rPr>
            </w:pPr>
            <w:r w:rsidRPr="00F63EC9">
              <w:rPr>
                <w:b/>
              </w:rPr>
              <w:t>参与者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CB6847F" w14:textId="77777777" w:rsidR="006D1896" w:rsidRPr="00F63EC9" w:rsidRDefault="006D1896" w:rsidP="00525A03">
            <w:r w:rsidRPr="00F63EC9">
              <w:rPr>
                <w:rFonts w:hint="eastAsia"/>
              </w:rPr>
              <w:t>用户</w:t>
            </w:r>
            <w:r>
              <w:rPr>
                <w:rFonts w:hint="eastAsia"/>
              </w:rPr>
              <w:t>，目的是</w:t>
            </w:r>
            <w:r w:rsidRPr="00471432">
              <w:rPr>
                <w:rFonts w:hint="eastAsia"/>
              </w:rPr>
              <w:t>显示</w:t>
            </w:r>
            <w:r>
              <w:rPr>
                <w:rFonts w:hint="eastAsia"/>
              </w:rPr>
              <w:t>一</w:t>
            </w:r>
            <w:r w:rsidRPr="00471432">
              <w:rPr>
                <w:rFonts w:hint="eastAsia"/>
              </w:rPr>
              <w:t>段时间</w:t>
            </w:r>
            <w:r w:rsidRPr="00471432">
              <w:t>内相应股票的</w:t>
            </w:r>
            <w:r>
              <w:t>K</w:t>
            </w:r>
            <w:r w:rsidRPr="00471432">
              <w:t>线图</w:t>
            </w:r>
            <w:r>
              <w:rPr>
                <w:rFonts w:hint="eastAsia"/>
              </w:rPr>
              <w:t>和均线图</w:t>
            </w:r>
          </w:p>
        </w:tc>
      </w:tr>
      <w:tr w:rsidR="006D1896" w:rsidRPr="00F63EC9" w14:paraId="311208DB" w14:textId="77777777" w:rsidTr="00525A03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702F41A" w14:textId="77777777" w:rsidR="006D1896" w:rsidRPr="00F63EC9" w:rsidRDefault="006D1896" w:rsidP="00525A03">
            <w:pPr>
              <w:rPr>
                <w:b/>
              </w:rPr>
            </w:pPr>
            <w:r w:rsidRPr="00F63EC9">
              <w:rPr>
                <w:b/>
              </w:rPr>
              <w:t>触发条件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75B3520" w14:textId="77777777" w:rsidR="006D1896" w:rsidRPr="00F63EC9" w:rsidRDefault="006D1896" w:rsidP="00525A03">
            <w:r w:rsidRPr="00103E71">
              <w:rPr>
                <w:rFonts w:hint="eastAsia"/>
              </w:rPr>
              <w:t>用户输入开始日期，结束日期和股票编号（或股票名称）</w:t>
            </w:r>
          </w:p>
        </w:tc>
      </w:tr>
      <w:tr w:rsidR="006D1896" w:rsidRPr="00F63EC9" w14:paraId="397C80FF" w14:textId="77777777" w:rsidTr="00525A03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BEA998B" w14:textId="77777777" w:rsidR="006D1896" w:rsidRPr="00F63EC9" w:rsidRDefault="006D1896" w:rsidP="00525A03">
            <w:pPr>
              <w:rPr>
                <w:b/>
              </w:rPr>
            </w:pPr>
            <w:r w:rsidRPr="00F63EC9">
              <w:rPr>
                <w:b/>
              </w:rPr>
              <w:t>前置条件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2113720" w14:textId="77777777" w:rsidR="006D1896" w:rsidRPr="00F63EC9" w:rsidRDefault="006D1896" w:rsidP="00525A03">
            <w:r w:rsidRPr="00F63EC9">
              <w:rPr>
                <w:rFonts w:hint="eastAsia"/>
              </w:rPr>
              <w:t>无</w:t>
            </w:r>
          </w:p>
        </w:tc>
      </w:tr>
      <w:tr w:rsidR="006D1896" w:rsidRPr="00F63EC9" w14:paraId="3FDAC0D6" w14:textId="77777777" w:rsidTr="00525A03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86D7D37" w14:textId="77777777" w:rsidR="006D1896" w:rsidRPr="00F63EC9" w:rsidRDefault="006D1896" w:rsidP="00525A03">
            <w:pPr>
              <w:rPr>
                <w:b/>
              </w:rPr>
            </w:pPr>
            <w:r w:rsidRPr="00F63EC9">
              <w:rPr>
                <w:b/>
              </w:rPr>
              <w:t>后置条件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B69AB3B" w14:textId="77777777" w:rsidR="006D1896" w:rsidRPr="00F63EC9" w:rsidRDefault="006D1896" w:rsidP="00525A03">
            <w:r w:rsidRPr="00F63EC9">
              <w:rPr>
                <w:rFonts w:hint="eastAsia"/>
              </w:rPr>
              <w:t>无</w:t>
            </w:r>
          </w:p>
        </w:tc>
      </w:tr>
      <w:tr w:rsidR="006D1896" w:rsidRPr="00F63EC9" w14:paraId="52737332" w14:textId="77777777" w:rsidTr="00525A03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624B9BE" w14:textId="77777777" w:rsidR="006D1896" w:rsidRPr="00F63EC9" w:rsidRDefault="006D1896" w:rsidP="00525A03">
            <w:pPr>
              <w:rPr>
                <w:b/>
              </w:rPr>
            </w:pPr>
            <w:r w:rsidRPr="00F63EC9">
              <w:rPr>
                <w:rFonts w:hint="eastAsia"/>
                <w:b/>
              </w:rPr>
              <w:t>优先级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9F68C5D" w14:textId="77777777" w:rsidR="006D1896" w:rsidRPr="00F63EC9" w:rsidRDefault="006D1896" w:rsidP="00525A03">
            <w:r w:rsidRPr="00F63EC9">
              <w:rPr>
                <w:rFonts w:hint="eastAsia"/>
              </w:rPr>
              <w:t>高</w:t>
            </w:r>
          </w:p>
        </w:tc>
      </w:tr>
      <w:tr w:rsidR="006D1896" w:rsidRPr="00F63EC9" w14:paraId="0F8BB6FE" w14:textId="77777777" w:rsidTr="00525A03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21733D6" w14:textId="77777777" w:rsidR="006D1896" w:rsidRPr="00F63EC9" w:rsidRDefault="006D1896" w:rsidP="00525A03">
            <w:pPr>
              <w:rPr>
                <w:b/>
              </w:rPr>
            </w:pPr>
            <w:r w:rsidRPr="00F63EC9">
              <w:rPr>
                <w:b/>
              </w:rPr>
              <w:t>正常流程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F2C5715" w14:textId="77777777" w:rsidR="006D1896" w:rsidRDefault="006D1896" w:rsidP="00525A03">
            <w:r>
              <w:rPr>
                <w:rFonts w:hint="eastAsia"/>
              </w:rPr>
              <w:t>1.</w:t>
            </w:r>
            <w:r w:rsidRPr="00103E71">
              <w:rPr>
                <w:rFonts w:hint="eastAsia"/>
              </w:rPr>
              <w:t>用户输入开始日期，结束日期和股票编号（或股票名称）</w:t>
            </w:r>
          </w:p>
          <w:p w14:paraId="23159F44" w14:textId="77777777" w:rsidR="006D1896" w:rsidRPr="00F63EC9" w:rsidRDefault="006D1896" w:rsidP="00525A03">
            <w:r>
              <w:rPr>
                <w:rFonts w:hint="eastAsia"/>
              </w:rPr>
              <w:t>2.</w:t>
            </w:r>
            <w:r w:rsidRPr="00F63EC9">
              <w:rPr>
                <w:rFonts w:hint="eastAsia"/>
              </w:rPr>
              <w:t>系统显示</w:t>
            </w:r>
            <w:r>
              <w:rPr>
                <w:rFonts w:hint="eastAsia"/>
              </w:rPr>
              <w:t>相应</w:t>
            </w:r>
            <w:r w:rsidRPr="00471432">
              <w:rPr>
                <w:rFonts w:hint="eastAsia"/>
              </w:rPr>
              <w:t>时间</w:t>
            </w:r>
            <w:r w:rsidRPr="00471432">
              <w:t>内相应股票的</w:t>
            </w:r>
            <w:r>
              <w:t>K</w:t>
            </w:r>
            <w:r w:rsidRPr="00471432">
              <w:t>线图</w:t>
            </w:r>
            <w:r>
              <w:rPr>
                <w:rFonts w:hint="eastAsia"/>
              </w:rPr>
              <w:t>和均线图</w:t>
            </w:r>
          </w:p>
        </w:tc>
      </w:tr>
      <w:tr w:rsidR="006D1896" w:rsidRPr="00F63EC9" w14:paraId="1D4C1C55" w14:textId="77777777" w:rsidTr="00525A03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DF7E617" w14:textId="77777777" w:rsidR="006D1896" w:rsidRPr="00F63EC9" w:rsidRDefault="006D1896" w:rsidP="00525A03">
            <w:pPr>
              <w:rPr>
                <w:b/>
              </w:rPr>
            </w:pPr>
            <w:r w:rsidRPr="00F63EC9">
              <w:rPr>
                <w:b/>
              </w:rPr>
              <w:t>扩展流程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A430CEC" w14:textId="77777777" w:rsidR="006D1896" w:rsidRDefault="006D1896" w:rsidP="00525A03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用户输入不存在的股票编号或名称</w:t>
            </w:r>
          </w:p>
          <w:p w14:paraId="69538A48" w14:textId="77777777" w:rsidR="006D1896" w:rsidRDefault="006D1896" w:rsidP="00525A03">
            <w:r>
              <w:rPr>
                <w:rFonts w:hint="eastAsia"/>
              </w:rPr>
              <w:t xml:space="preserve">     1.</w:t>
            </w:r>
            <w:r>
              <w:rPr>
                <w:rFonts w:hint="eastAsia"/>
              </w:rPr>
              <w:t>系统提示股票不存在，无法显示信息</w:t>
            </w:r>
          </w:p>
          <w:p w14:paraId="44ECD01C" w14:textId="77777777" w:rsidR="006D1896" w:rsidRPr="00F63EC9" w:rsidRDefault="006D1896" w:rsidP="00525A03">
            <w:r w:rsidRPr="00F63EC9">
              <w:rPr>
                <w:rFonts w:hint="eastAsia"/>
              </w:rPr>
              <w:t xml:space="preserve">2a. </w:t>
            </w:r>
            <w:r w:rsidRPr="00F63EC9">
              <w:rPr>
                <w:rFonts w:hint="eastAsia"/>
              </w:rPr>
              <w:t>网络未连接造成不能显示信息</w:t>
            </w:r>
          </w:p>
          <w:p w14:paraId="4BF8A7D9" w14:textId="77777777" w:rsidR="006D1896" w:rsidRPr="00F63EC9" w:rsidRDefault="006D1896" w:rsidP="00525A03">
            <w:r w:rsidRPr="00F63EC9">
              <w:rPr>
                <w:rFonts w:hint="eastAsia"/>
              </w:rPr>
              <w:t xml:space="preserve">     1. </w:t>
            </w:r>
            <w:r w:rsidRPr="00F63EC9">
              <w:rPr>
                <w:rFonts w:hint="eastAsia"/>
              </w:rPr>
              <w:t>系统提示网络未连接，无法显示信息，请检查网络</w:t>
            </w:r>
          </w:p>
        </w:tc>
      </w:tr>
      <w:tr w:rsidR="006D1896" w:rsidRPr="00F63EC9" w14:paraId="0E35CE74" w14:textId="77777777" w:rsidTr="00525A03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BE79CF5" w14:textId="77777777" w:rsidR="006D1896" w:rsidRPr="00F63EC9" w:rsidRDefault="006D1896" w:rsidP="00525A03">
            <w:pPr>
              <w:rPr>
                <w:b/>
              </w:rPr>
            </w:pPr>
            <w:r w:rsidRPr="00F63EC9">
              <w:rPr>
                <w:b/>
              </w:rPr>
              <w:t>特殊需求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F7D1FB2" w14:textId="77777777" w:rsidR="006D1896" w:rsidRPr="00F63EC9" w:rsidRDefault="006D1896" w:rsidP="00525A03">
            <w:r w:rsidRPr="00F63EC9">
              <w:rPr>
                <w:rFonts w:hint="eastAsia"/>
              </w:rPr>
              <w:t>无</w:t>
            </w:r>
          </w:p>
        </w:tc>
      </w:tr>
    </w:tbl>
    <w:p w14:paraId="1FFBBE73" w14:textId="56B7E3D1" w:rsidR="006D1896" w:rsidRDefault="006D1896" w:rsidP="006D1896">
      <w:pPr>
        <w:pStyle w:val="a6"/>
        <w:ind w:left="1080" w:firstLineChars="0" w:firstLine="0"/>
        <w:rPr>
          <w:b/>
          <w:bCs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54BE9" w14:paraId="7D6FF870" w14:textId="77777777" w:rsidTr="001E1ADE">
        <w:tc>
          <w:tcPr>
            <w:tcW w:w="4148" w:type="dxa"/>
          </w:tcPr>
          <w:p w14:paraId="3B67DB99" w14:textId="77777777" w:rsidR="00B54BE9" w:rsidRDefault="00B54BE9" w:rsidP="001E1ADE">
            <w:r w:rsidRPr="00A01285">
              <w:t>CandlestickChart</w:t>
            </w:r>
            <w:r>
              <w:rPr>
                <w:rFonts w:hint="eastAsia"/>
              </w:rPr>
              <w:t>.Input</w:t>
            </w:r>
          </w:p>
        </w:tc>
        <w:tc>
          <w:tcPr>
            <w:tcW w:w="4148" w:type="dxa"/>
          </w:tcPr>
          <w:p w14:paraId="1A605A2C" w14:textId="77777777" w:rsidR="00B54BE9" w:rsidRDefault="00B54BE9" w:rsidP="001E1ADE">
            <w:r>
              <w:rPr>
                <w:rFonts w:hint="eastAsia"/>
              </w:rPr>
              <w:t>系统应该允许客户从键盘进行输入</w:t>
            </w:r>
          </w:p>
        </w:tc>
      </w:tr>
      <w:tr w:rsidR="00B54BE9" w14:paraId="77A36324" w14:textId="77777777" w:rsidTr="001E1ADE">
        <w:trPr>
          <w:trHeight w:val="956"/>
        </w:trPr>
        <w:tc>
          <w:tcPr>
            <w:tcW w:w="4148" w:type="dxa"/>
          </w:tcPr>
          <w:p w14:paraId="4B9AD234" w14:textId="77777777" w:rsidR="00B54BE9" w:rsidRDefault="00B54BE9" w:rsidP="001E1ADE">
            <w:r w:rsidRPr="00A01285">
              <w:t>CandlestickChart</w:t>
            </w:r>
            <w:r>
              <w:rPr>
                <w:rFonts w:hint="eastAsia"/>
              </w:rPr>
              <w:t>.</w:t>
            </w:r>
            <w:r>
              <w:t>Show</w:t>
            </w:r>
          </w:p>
          <w:p w14:paraId="0D7EF5ED" w14:textId="77777777" w:rsidR="00B54BE9" w:rsidRDefault="00B54BE9" w:rsidP="001E1ADE">
            <w:r w:rsidRPr="009144DC">
              <w:t>CandlestickChart</w:t>
            </w:r>
            <w:r>
              <w:rPr>
                <w:rFonts w:hint="eastAsia"/>
              </w:rPr>
              <w:t>.Show</w:t>
            </w:r>
            <w:r>
              <w:t>.Kimage</w:t>
            </w:r>
          </w:p>
          <w:p w14:paraId="5AAD4130" w14:textId="77777777" w:rsidR="00B54BE9" w:rsidRDefault="00B54BE9" w:rsidP="001E1ADE">
            <w:r w:rsidRPr="009144DC">
              <w:t>CandlestickChart</w:t>
            </w:r>
            <w:r>
              <w:rPr>
                <w:rFonts w:hint="eastAsia"/>
              </w:rPr>
              <w:t>.Show</w:t>
            </w:r>
            <w:r>
              <w:t>.EMA</w:t>
            </w:r>
          </w:p>
        </w:tc>
        <w:tc>
          <w:tcPr>
            <w:tcW w:w="4148" w:type="dxa"/>
          </w:tcPr>
          <w:p w14:paraId="43AAC234" w14:textId="77777777" w:rsidR="00B54BE9" w:rsidRDefault="00B54BE9" w:rsidP="001E1ADE">
            <w:r>
              <w:rPr>
                <w:rFonts w:hint="eastAsia"/>
              </w:rPr>
              <w:t>系统会显示股票方面的信息</w:t>
            </w:r>
          </w:p>
          <w:p w14:paraId="08E910B9" w14:textId="77777777" w:rsidR="00B54BE9" w:rsidRDefault="00B54BE9" w:rsidP="001E1ADE">
            <w:r>
              <w:rPr>
                <w:rFonts w:hint="eastAsia"/>
              </w:rPr>
              <w:t>在客户输入一定信息后显示相应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  <w:p w14:paraId="703335C9" w14:textId="77777777" w:rsidR="00B54BE9" w:rsidRDefault="00B54BE9" w:rsidP="001E1ADE">
            <w:r>
              <w:rPr>
                <w:rFonts w:hint="eastAsia"/>
              </w:rPr>
              <w:t>在客户输入一定信息后显示相应均线图</w:t>
            </w:r>
          </w:p>
        </w:tc>
      </w:tr>
    </w:tbl>
    <w:p w14:paraId="5AB25C48" w14:textId="77777777" w:rsidR="00B54BE9" w:rsidRPr="00B54BE9" w:rsidRDefault="00B54BE9" w:rsidP="00B54BE9">
      <w:pPr>
        <w:rPr>
          <w:b/>
          <w:bCs/>
          <w:sz w:val="28"/>
          <w:szCs w:val="28"/>
        </w:rPr>
      </w:pPr>
    </w:p>
    <w:p w14:paraId="078B1552" w14:textId="77777777" w:rsidR="00B54BE9" w:rsidRDefault="00B54BE9" w:rsidP="006D1896">
      <w:pPr>
        <w:pStyle w:val="a6"/>
        <w:ind w:left="1080" w:firstLineChars="0" w:firstLine="0"/>
        <w:rPr>
          <w:b/>
          <w:bCs/>
          <w:sz w:val="28"/>
          <w:szCs w:val="28"/>
        </w:rPr>
      </w:pPr>
    </w:p>
    <w:p w14:paraId="67ABB951" w14:textId="683E3F4B" w:rsidR="006D1896" w:rsidRDefault="006D1896" w:rsidP="006D1896">
      <w:pPr>
        <w:pStyle w:val="a6"/>
        <w:ind w:left="1080"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2.2</w:t>
      </w:r>
      <w:r>
        <w:rPr>
          <w:rFonts w:hint="eastAsia"/>
          <w:b/>
          <w:bCs/>
          <w:sz w:val="28"/>
          <w:szCs w:val="28"/>
        </w:rPr>
        <w:t>比较两支股票的具体行情</w:t>
      </w:r>
    </w:p>
    <w:tbl>
      <w:tblPr>
        <w:tblStyle w:val="a5"/>
        <w:tblW w:w="8516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Layout w:type="fixed"/>
        <w:tblLook w:val="0000" w:firstRow="0" w:lastRow="0" w:firstColumn="0" w:lastColumn="0" w:noHBand="0" w:noVBand="0"/>
      </w:tblPr>
      <w:tblGrid>
        <w:gridCol w:w="1807"/>
        <w:gridCol w:w="2236"/>
        <w:gridCol w:w="1759"/>
        <w:gridCol w:w="2714"/>
      </w:tblGrid>
      <w:tr w:rsidR="006D1896" w:rsidRPr="00F63EC9" w14:paraId="72FD822C" w14:textId="77777777" w:rsidTr="00525A03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9AD5556" w14:textId="77777777" w:rsidR="006D1896" w:rsidRPr="00F63EC9" w:rsidRDefault="006D1896" w:rsidP="00525A03">
            <w:pPr>
              <w:rPr>
                <w:b/>
              </w:rPr>
            </w:pPr>
            <w:r w:rsidRPr="00F63EC9">
              <w:rPr>
                <w:b/>
              </w:rPr>
              <w:t>ID</w:t>
            </w: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9AFB2D6" w14:textId="23280EF4" w:rsidR="006D1896" w:rsidRPr="00F63EC9" w:rsidRDefault="006D1896" w:rsidP="00525A03">
            <w:r>
              <w:rPr>
                <w:rFonts w:hint="eastAsia"/>
              </w:rPr>
              <w:t>UC2</w:t>
            </w:r>
          </w:p>
        </w:tc>
        <w:tc>
          <w:tcPr>
            <w:tcW w:w="1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46C997B" w14:textId="77777777" w:rsidR="006D1896" w:rsidRPr="00F63EC9" w:rsidRDefault="006D1896" w:rsidP="00525A03">
            <w:pPr>
              <w:rPr>
                <w:b/>
              </w:rPr>
            </w:pPr>
            <w:r w:rsidRPr="00F63EC9">
              <w:rPr>
                <w:b/>
              </w:rPr>
              <w:t>名称</w:t>
            </w:r>
          </w:p>
        </w:tc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548C014" w14:textId="2FBAC5C0" w:rsidR="006D1896" w:rsidRPr="00F63EC9" w:rsidRDefault="006D1896" w:rsidP="00525A03">
            <w:r>
              <w:rPr>
                <w:rFonts w:hint="eastAsia"/>
              </w:rPr>
              <w:t>比较两支股票的具体行情</w:t>
            </w:r>
          </w:p>
        </w:tc>
      </w:tr>
      <w:tr w:rsidR="006D1896" w:rsidRPr="00F63EC9" w14:paraId="732305ED" w14:textId="77777777" w:rsidTr="00525A03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277DA0F" w14:textId="77777777" w:rsidR="006D1896" w:rsidRPr="00F63EC9" w:rsidRDefault="006D1896" w:rsidP="00525A03">
            <w:pPr>
              <w:rPr>
                <w:b/>
              </w:rPr>
            </w:pPr>
            <w:r w:rsidRPr="00F63EC9">
              <w:rPr>
                <w:b/>
              </w:rPr>
              <w:t>创建者</w:t>
            </w: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AF51F88" w14:textId="4BA64894" w:rsidR="006D1896" w:rsidRPr="00F63EC9" w:rsidRDefault="006D1896" w:rsidP="00525A03">
            <w:r>
              <w:rPr>
                <w:rFonts w:hint="eastAsia"/>
              </w:rPr>
              <w:t>陈语嫣</w:t>
            </w:r>
          </w:p>
        </w:tc>
        <w:tc>
          <w:tcPr>
            <w:tcW w:w="1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8C77316" w14:textId="77777777" w:rsidR="006D1896" w:rsidRPr="00F63EC9" w:rsidRDefault="006D1896" w:rsidP="00525A03">
            <w:pPr>
              <w:rPr>
                <w:b/>
              </w:rPr>
            </w:pPr>
            <w:r w:rsidRPr="00F63EC9">
              <w:rPr>
                <w:b/>
              </w:rPr>
              <w:t>最后一次更新者</w:t>
            </w:r>
          </w:p>
        </w:tc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696D2D4" w14:textId="4CABE7B1" w:rsidR="006D1896" w:rsidRPr="00F63EC9" w:rsidRDefault="006D1896" w:rsidP="00525A03">
            <w:r>
              <w:rPr>
                <w:rFonts w:hint="eastAsia"/>
              </w:rPr>
              <w:t>陈语嫣</w:t>
            </w:r>
          </w:p>
        </w:tc>
      </w:tr>
      <w:tr w:rsidR="006D1896" w:rsidRPr="00F63EC9" w14:paraId="391E63DB" w14:textId="77777777" w:rsidTr="00525A03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1A7390E" w14:textId="77777777" w:rsidR="006D1896" w:rsidRPr="00F63EC9" w:rsidRDefault="006D1896" w:rsidP="00525A03">
            <w:pPr>
              <w:rPr>
                <w:b/>
              </w:rPr>
            </w:pPr>
            <w:r w:rsidRPr="00F63EC9">
              <w:rPr>
                <w:b/>
              </w:rPr>
              <w:t>创建日期</w:t>
            </w: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7448D8D" w14:textId="77777777" w:rsidR="006D1896" w:rsidRPr="00F63EC9" w:rsidRDefault="006D1896" w:rsidP="00525A03">
            <w:r>
              <w:t>2017/3/4</w:t>
            </w:r>
          </w:p>
        </w:tc>
        <w:tc>
          <w:tcPr>
            <w:tcW w:w="1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BF72E4C" w14:textId="77777777" w:rsidR="006D1896" w:rsidRPr="00F63EC9" w:rsidRDefault="006D1896" w:rsidP="00525A03">
            <w:pPr>
              <w:rPr>
                <w:b/>
              </w:rPr>
            </w:pPr>
            <w:r w:rsidRPr="00F63EC9">
              <w:rPr>
                <w:b/>
              </w:rPr>
              <w:t>最后更新日期</w:t>
            </w:r>
          </w:p>
        </w:tc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4B7C572" w14:textId="77777777" w:rsidR="006D1896" w:rsidRPr="00F63EC9" w:rsidRDefault="006D1896" w:rsidP="00525A03">
            <w:r>
              <w:t>2017/3/4</w:t>
            </w:r>
          </w:p>
        </w:tc>
      </w:tr>
      <w:tr w:rsidR="006D1896" w:rsidRPr="00F63EC9" w14:paraId="2790C806" w14:textId="77777777" w:rsidTr="00525A03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DE9A04C" w14:textId="77777777" w:rsidR="006D1896" w:rsidRPr="00F63EC9" w:rsidRDefault="006D1896" w:rsidP="00525A03">
            <w:pPr>
              <w:rPr>
                <w:b/>
              </w:rPr>
            </w:pPr>
            <w:r w:rsidRPr="00F63EC9">
              <w:rPr>
                <w:b/>
              </w:rPr>
              <w:lastRenderedPageBreak/>
              <w:t>参与者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6B77858" w14:textId="35D6D6E4" w:rsidR="006D1896" w:rsidRPr="006D1896" w:rsidRDefault="006D1896" w:rsidP="00525A03">
            <w:pPr>
              <w:rPr>
                <w:rFonts w:asciiTheme="minorEastAsia" w:eastAsiaTheme="minorEastAsia" w:hAnsiTheme="minorEastAsia"/>
              </w:rPr>
            </w:pPr>
            <w:r w:rsidRPr="006D1896">
              <w:rPr>
                <w:rFonts w:asciiTheme="minorEastAsia" w:eastAsiaTheme="minorEastAsia" w:hAnsiTheme="minorEastAsia" w:hint="eastAsia"/>
              </w:rPr>
              <w:t>用户</w:t>
            </w:r>
            <w:r w:rsidRPr="006D1896">
              <w:rPr>
                <w:rFonts w:asciiTheme="minorEastAsia" w:eastAsiaTheme="minorEastAsia" w:hAnsiTheme="minorEastAsia"/>
              </w:rPr>
              <w:t>，目的是</w:t>
            </w:r>
            <w:r w:rsidRPr="006D1896">
              <w:rPr>
                <w:rFonts w:asciiTheme="minorEastAsia" w:eastAsiaTheme="minorEastAsia" w:hAnsiTheme="minorEastAsia" w:hint="eastAsia"/>
              </w:rPr>
              <w:t>比较一段时间内两只股票具体行情表现差异</w:t>
            </w:r>
          </w:p>
        </w:tc>
      </w:tr>
      <w:tr w:rsidR="006D1896" w:rsidRPr="00F63EC9" w14:paraId="3E0EE421" w14:textId="77777777" w:rsidTr="00525A03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85651E9" w14:textId="77777777" w:rsidR="006D1896" w:rsidRPr="00F63EC9" w:rsidRDefault="006D1896" w:rsidP="00525A03">
            <w:pPr>
              <w:rPr>
                <w:b/>
              </w:rPr>
            </w:pPr>
            <w:r w:rsidRPr="00F63EC9">
              <w:rPr>
                <w:b/>
              </w:rPr>
              <w:t>触发条件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2915FA4" w14:textId="06EEC0A2" w:rsidR="006D1896" w:rsidRPr="006D1896" w:rsidRDefault="006D1896" w:rsidP="00525A03">
            <w:pPr>
              <w:rPr>
                <w:rFonts w:asciiTheme="minorEastAsia" w:eastAsiaTheme="minorEastAsia" w:hAnsiTheme="minorEastAsia"/>
              </w:rPr>
            </w:pPr>
            <w:r w:rsidRPr="006D1896">
              <w:rPr>
                <w:rFonts w:asciiTheme="minorEastAsia" w:eastAsiaTheme="minorEastAsia" w:hAnsiTheme="minorEastAsia" w:hint="eastAsia"/>
              </w:rPr>
              <w:t>用户</w:t>
            </w:r>
            <w:r w:rsidRPr="006D1896">
              <w:rPr>
                <w:rFonts w:asciiTheme="minorEastAsia" w:eastAsiaTheme="minorEastAsia" w:hAnsiTheme="minorEastAsia"/>
              </w:rPr>
              <w:t>想要</w:t>
            </w:r>
            <w:r w:rsidRPr="006D1896">
              <w:rPr>
                <w:rFonts w:asciiTheme="minorEastAsia" w:eastAsiaTheme="minorEastAsia" w:hAnsiTheme="minorEastAsia" w:hint="eastAsia"/>
              </w:rPr>
              <w:t>比较两只股票行情表现</w:t>
            </w:r>
          </w:p>
        </w:tc>
      </w:tr>
      <w:tr w:rsidR="006D1896" w:rsidRPr="00F63EC9" w14:paraId="47992470" w14:textId="77777777" w:rsidTr="00525A03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C529FC0" w14:textId="77777777" w:rsidR="006D1896" w:rsidRPr="00F63EC9" w:rsidRDefault="006D1896" w:rsidP="00525A03">
            <w:pPr>
              <w:rPr>
                <w:b/>
              </w:rPr>
            </w:pPr>
            <w:r w:rsidRPr="00F63EC9">
              <w:rPr>
                <w:b/>
              </w:rPr>
              <w:t>前置条件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8C779D1" w14:textId="77777777" w:rsidR="006D1896" w:rsidRPr="00F63EC9" w:rsidRDefault="006D1896" w:rsidP="00525A03">
            <w:r w:rsidRPr="00F63EC9">
              <w:rPr>
                <w:rFonts w:hint="eastAsia"/>
              </w:rPr>
              <w:t>无</w:t>
            </w:r>
          </w:p>
        </w:tc>
      </w:tr>
      <w:tr w:rsidR="006D1896" w:rsidRPr="00F63EC9" w14:paraId="30EB595D" w14:textId="77777777" w:rsidTr="00525A03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917AA89" w14:textId="77777777" w:rsidR="006D1896" w:rsidRPr="00F63EC9" w:rsidRDefault="006D1896" w:rsidP="00525A03">
            <w:pPr>
              <w:rPr>
                <w:b/>
              </w:rPr>
            </w:pPr>
            <w:r w:rsidRPr="00F63EC9">
              <w:rPr>
                <w:b/>
              </w:rPr>
              <w:t>后置条件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BF63F67" w14:textId="77777777" w:rsidR="006D1896" w:rsidRPr="00F63EC9" w:rsidRDefault="006D1896" w:rsidP="00525A03">
            <w:r w:rsidRPr="00F63EC9">
              <w:rPr>
                <w:rFonts w:hint="eastAsia"/>
              </w:rPr>
              <w:t>无</w:t>
            </w:r>
          </w:p>
        </w:tc>
      </w:tr>
      <w:tr w:rsidR="006D1896" w:rsidRPr="00F63EC9" w14:paraId="4779ACD8" w14:textId="77777777" w:rsidTr="00525A03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FD023DE" w14:textId="77777777" w:rsidR="006D1896" w:rsidRPr="00F63EC9" w:rsidRDefault="006D1896" w:rsidP="00525A03">
            <w:pPr>
              <w:rPr>
                <w:b/>
              </w:rPr>
            </w:pPr>
            <w:r w:rsidRPr="00F63EC9">
              <w:rPr>
                <w:rFonts w:hint="eastAsia"/>
                <w:b/>
              </w:rPr>
              <w:t>优先级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EFCE8BE" w14:textId="77777777" w:rsidR="006D1896" w:rsidRPr="00F63EC9" w:rsidRDefault="006D1896" w:rsidP="00525A03">
            <w:r w:rsidRPr="00F63EC9">
              <w:rPr>
                <w:rFonts w:hint="eastAsia"/>
              </w:rPr>
              <w:t>高</w:t>
            </w:r>
          </w:p>
        </w:tc>
      </w:tr>
      <w:tr w:rsidR="006D1896" w:rsidRPr="00F63EC9" w14:paraId="2420E0F6" w14:textId="77777777" w:rsidTr="00525A03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1E8C2FF" w14:textId="77777777" w:rsidR="006D1896" w:rsidRPr="00F63EC9" w:rsidRDefault="006D1896" w:rsidP="00525A03">
            <w:pPr>
              <w:rPr>
                <w:b/>
              </w:rPr>
            </w:pPr>
            <w:r w:rsidRPr="00F63EC9">
              <w:rPr>
                <w:b/>
              </w:rPr>
              <w:t>正常流程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CA0B55A" w14:textId="77777777" w:rsidR="006D1896" w:rsidRPr="006D1896" w:rsidRDefault="006D1896" w:rsidP="006D1896">
            <w:pPr>
              <w:pStyle w:val="2"/>
              <w:numPr>
                <w:ilvl w:val="0"/>
                <w:numId w:val="8"/>
              </w:numPr>
              <w:tabs>
                <w:tab w:val="left" w:pos="1016"/>
              </w:tabs>
              <w:ind w:firstLineChars="0"/>
              <w:rPr>
                <w:rFonts w:asciiTheme="minorEastAsia" w:eastAsiaTheme="minorEastAsia" w:hAnsiTheme="minorEastAsia"/>
              </w:rPr>
            </w:pPr>
            <w:r w:rsidRPr="006D1896">
              <w:rPr>
                <w:rFonts w:asciiTheme="minorEastAsia" w:eastAsiaTheme="minorEastAsia" w:hAnsiTheme="minorEastAsia" w:hint="eastAsia"/>
              </w:rPr>
              <w:t>用户选择股票比较</w:t>
            </w:r>
          </w:p>
          <w:p w14:paraId="7C5A17D5" w14:textId="6AF323DA" w:rsidR="006D1896" w:rsidRPr="006D1896" w:rsidRDefault="006D1896" w:rsidP="006D1896">
            <w:pPr>
              <w:pStyle w:val="2"/>
              <w:numPr>
                <w:ilvl w:val="0"/>
                <w:numId w:val="8"/>
              </w:numPr>
              <w:tabs>
                <w:tab w:val="left" w:pos="1016"/>
              </w:tabs>
              <w:ind w:firstLineChars="0"/>
              <w:rPr>
                <w:rFonts w:asciiTheme="minorEastAsia" w:eastAsiaTheme="minorEastAsia" w:hAnsiTheme="minorEastAsia"/>
              </w:rPr>
            </w:pPr>
            <w:r w:rsidRPr="006D1896">
              <w:rPr>
                <w:rFonts w:asciiTheme="minorEastAsia" w:eastAsiaTheme="minorEastAsia" w:hAnsiTheme="minorEastAsia" w:hint="eastAsia"/>
              </w:rPr>
              <w:t>系统提示选择股票</w:t>
            </w:r>
            <w:r w:rsidR="00721187">
              <w:rPr>
                <w:rFonts w:asciiTheme="minorEastAsia" w:eastAsiaTheme="minorEastAsia" w:hAnsiTheme="minorEastAsia" w:hint="eastAsia"/>
              </w:rPr>
              <w:t>输入方式</w:t>
            </w:r>
          </w:p>
          <w:p w14:paraId="275133ED" w14:textId="61721EB8" w:rsidR="006D1896" w:rsidRDefault="00721187" w:rsidP="00721187">
            <w:pPr>
              <w:pStyle w:val="2"/>
              <w:tabs>
                <w:tab w:val="left" w:pos="1016"/>
              </w:tabs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3.1用户选择输入股票名称</w:t>
            </w:r>
          </w:p>
          <w:p w14:paraId="72115FF1" w14:textId="477E68F0" w:rsidR="00721187" w:rsidRDefault="00721187" w:rsidP="00721187">
            <w:pPr>
              <w:pStyle w:val="2"/>
              <w:tabs>
                <w:tab w:val="left" w:pos="1016"/>
              </w:tabs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1.用户输入股票名称并选择日期</w:t>
            </w:r>
          </w:p>
          <w:p w14:paraId="578C9547" w14:textId="7F792234" w:rsidR="00721187" w:rsidRDefault="00721187" w:rsidP="00721187">
            <w:pPr>
              <w:pStyle w:val="2"/>
              <w:tabs>
                <w:tab w:val="left" w:pos="1016"/>
              </w:tabs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2.系统显示</w:t>
            </w:r>
            <w:r w:rsidRPr="006D1896">
              <w:rPr>
                <w:rFonts w:asciiTheme="minorEastAsia" w:eastAsiaTheme="minorEastAsia" w:hAnsiTheme="minorEastAsia" w:hint="eastAsia"/>
              </w:rPr>
              <w:t>这段时间内两只股票之间的比较数据（最低值、最高值、涨幅跌幅、每日收盘价和对数收益率、对数收益率方差）</w:t>
            </w:r>
          </w:p>
          <w:p w14:paraId="65221DD3" w14:textId="7E084108" w:rsidR="00721187" w:rsidRDefault="00721187" w:rsidP="00721187">
            <w:pPr>
              <w:pStyle w:val="2"/>
              <w:tabs>
                <w:tab w:val="left" w:pos="1016"/>
              </w:tabs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3.2用户选择输入股票编号</w:t>
            </w:r>
          </w:p>
          <w:p w14:paraId="1DB3DE6C" w14:textId="01742D85" w:rsidR="00721187" w:rsidRDefault="00721187" w:rsidP="00721187">
            <w:pPr>
              <w:pStyle w:val="2"/>
              <w:tabs>
                <w:tab w:val="left" w:pos="1016"/>
              </w:tabs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1.用户输入股票编号并选择日期</w:t>
            </w:r>
          </w:p>
          <w:p w14:paraId="6102F0D3" w14:textId="138DDAD0" w:rsidR="00721187" w:rsidRDefault="00721187" w:rsidP="00721187">
            <w:pPr>
              <w:pStyle w:val="2"/>
              <w:tabs>
                <w:tab w:val="left" w:pos="1016"/>
              </w:tabs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2.</w:t>
            </w:r>
            <w:r w:rsidRPr="006D1896">
              <w:rPr>
                <w:rFonts w:asciiTheme="minorEastAsia" w:eastAsiaTheme="minorEastAsia" w:hAnsiTheme="minorEastAsia" w:hint="eastAsia"/>
              </w:rPr>
              <w:t xml:space="preserve"> 这段时间内两只股票之间的比较数据（最低值、最高值、涨幅跌幅、每日收盘价和对数收益率、对数收益率方差）</w:t>
            </w:r>
          </w:p>
          <w:p w14:paraId="42828479" w14:textId="510EEFD2" w:rsidR="006D1896" w:rsidRPr="00F63EC9" w:rsidRDefault="006D1896" w:rsidP="00721187">
            <w:pPr>
              <w:pStyle w:val="2"/>
              <w:tabs>
                <w:tab w:val="left" w:pos="1016"/>
              </w:tabs>
              <w:ind w:left="360" w:firstLineChars="0" w:firstLine="0"/>
            </w:pPr>
          </w:p>
        </w:tc>
      </w:tr>
      <w:tr w:rsidR="006D1896" w:rsidRPr="00F63EC9" w14:paraId="68D27474" w14:textId="77777777" w:rsidTr="00525A03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C631064" w14:textId="77777777" w:rsidR="006D1896" w:rsidRPr="006D1896" w:rsidRDefault="006D1896" w:rsidP="00525A03">
            <w:pPr>
              <w:rPr>
                <w:rFonts w:asciiTheme="minorEastAsia" w:eastAsiaTheme="minorEastAsia" w:hAnsiTheme="minorEastAsia"/>
                <w:b/>
              </w:rPr>
            </w:pPr>
            <w:r w:rsidRPr="006D1896">
              <w:rPr>
                <w:rFonts w:asciiTheme="minorEastAsia" w:eastAsiaTheme="minorEastAsia" w:hAnsiTheme="minorEastAsia"/>
                <w:b/>
              </w:rPr>
              <w:t>扩展流程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EA4BA13" w14:textId="0040293C" w:rsidR="006D1896" w:rsidRDefault="00721187" w:rsidP="0072118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3.1.1</w:t>
            </w:r>
            <w:r>
              <w:rPr>
                <w:rFonts w:asciiTheme="minorEastAsia" w:eastAsiaTheme="minorEastAsia" w:hAnsiTheme="minorEastAsia" w:hint="eastAsia"/>
              </w:rPr>
              <w:t>a用户输入股票名称不存在</w:t>
            </w:r>
          </w:p>
          <w:p w14:paraId="387AA1AA" w14:textId="60FCE55F" w:rsidR="00721187" w:rsidRDefault="00721187" w:rsidP="0072118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1.系统提示股票不存在</w:t>
            </w:r>
          </w:p>
          <w:p w14:paraId="60F85E5A" w14:textId="01E3A8E5" w:rsidR="00721187" w:rsidRDefault="005B4509" w:rsidP="0072118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3.1.1b</w:t>
            </w:r>
            <w:r w:rsidR="00721187">
              <w:rPr>
                <w:rFonts w:asciiTheme="minorEastAsia" w:eastAsiaTheme="minorEastAsia" w:hAnsiTheme="minorEastAsia" w:hint="eastAsia"/>
              </w:rPr>
              <w:t>用户输入股票名称为空</w:t>
            </w:r>
          </w:p>
          <w:p w14:paraId="5C5EE52D" w14:textId="69E14BF6" w:rsidR="00721187" w:rsidRDefault="00721187" w:rsidP="0072118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1.系统提示未输入股票信息</w:t>
            </w:r>
          </w:p>
          <w:p w14:paraId="4A8CE629" w14:textId="77777777" w:rsidR="00721187" w:rsidRDefault="00721187" w:rsidP="00721187">
            <w:pPr>
              <w:rPr>
                <w:rFonts w:asciiTheme="minorEastAsia" w:eastAsiaTheme="minorEastAsia" w:hAnsiTheme="minorEastAsia"/>
              </w:rPr>
            </w:pPr>
          </w:p>
          <w:p w14:paraId="68FB9372" w14:textId="18968DAC" w:rsidR="00721187" w:rsidRDefault="00721187" w:rsidP="0072118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3.2.1</w:t>
            </w:r>
            <w:r>
              <w:rPr>
                <w:rFonts w:asciiTheme="minorEastAsia" w:eastAsiaTheme="minorEastAsia" w:hAnsiTheme="minorEastAsia" w:hint="eastAsia"/>
              </w:rPr>
              <w:t>a用户输入股票编号不存在</w:t>
            </w:r>
          </w:p>
          <w:p w14:paraId="16545C07" w14:textId="77777777" w:rsidR="00721187" w:rsidRDefault="00721187" w:rsidP="0072118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1.系统提示股票不存在</w:t>
            </w:r>
          </w:p>
          <w:p w14:paraId="3D5B2354" w14:textId="767503C0" w:rsidR="00721187" w:rsidRDefault="00721187" w:rsidP="0072118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3.2</w:t>
            </w:r>
            <w:r w:rsidR="005B4509">
              <w:rPr>
                <w:rFonts w:asciiTheme="minorEastAsia" w:eastAsiaTheme="minorEastAsia" w:hAnsiTheme="minorEastAsia" w:hint="eastAsia"/>
              </w:rPr>
              <w:t>.1b</w:t>
            </w:r>
            <w:r>
              <w:rPr>
                <w:rFonts w:asciiTheme="minorEastAsia" w:eastAsiaTheme="minorEastAsia" w:hAnsiTheme="minorEastAsia" w:hint="eastAsia"/>
              </w:rPr>
              <w:t>用户输入股票编号为空</w:t>
            </w:r>
          </w:p>
          <w:p w14:paraId="6C671C7D" w14:textId="77777777" w:rsidR="00721187" w:rsidRDefault="00721187" w:rsidP="0072118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1.系统提示未输入股票信息</w:t>
            </w:r>
          </w:p>
          <w:p w14:paraId="1A667DFA" w14:textId="77777777" w:rsidR="00721187" w:rsidRDefault="00721187" w:rsidP="00721187">
            <w:pPr>
              <w:rPr>
                <w:rFonts w:asciiTheme="minorEastAsia" w:eastAsiaTheme="minorEastAsia" w:hAnsiTheme="minorEastAsia"/>
              </w:rPr>
            </w:pPr>
          </w:p>
          <w:p w14:paraId="032C1F32" w14:textId="77777777" w:rsidR="00721187" w:rsidRPr="006D1896" w:rsidRDefault="00721187" w:rsidP="00721187">
            <w:pPr>
              <w:rPr>
                <w:rFonts w:asciiTheme="minorEastAsia" w:eastAsiaTheme="minorEastAsia" w:hAnsiTheme="minorEastAsia"/>
              </w:rPr>
            </w:pPr>
          </w:p>
          <w:p w14:paraId="1F7889B2" w14:textId="78682BEB" w:rsidR="006D1896" w:rsidRPr="006D1896" w:rsidRDefault="006D1896" w:rsidP="006D1896">
            <w:pPr>
              <w:rPr>
                <w:rFonts w:asciiTheme="minorEastAsia" w:eastAsiaTheme="minorEastAsia" w:hAnsiTheme="minorEastAsia"/>
              </w:rPr>
            </w:pPr>
            <w:r w:rsidRPr="006D1896">
              <w:rPr>
                <w:rFonts w:asciiTheme="minorEastAsia" w:eastAsiaTheme="minorEastAsia" w:hAnsiTheme="minorEastAsia"/>
              </w:rPr>
              <w:t xml:space="preserve"> </w:t>
            </w:r>
          </w:p>
          <w:p w14:paraId="49840577" w14:textId="45133C22" w:rsidR="006D1896" w:rsidRPr="006D1896" w:rsidRDefault="006D1896" w:rsidP="00525A03">
            <w:pPr>
              <w:rPr>
                <w:rFonts w:asciiTheme="minorEastAsia" w:eastAsiaTheme="minorEastAsia" w:hAnsiTheme="minorEastAsia"/>
              </w:rPr>
            </w:pPr>
          </w:p>
        </w:tc>
      </w:tr>
      <w:tr w:rsidR="006D1896" w:rsidRPr="00F63EC9" w14:paraId="3DF93CAC" w14:textId="77777777" w:rsidTr="00525A03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CCA7841" w14:textId="77777777" w:rsidR="006D1896" w:rsidRPr="00F63EC9" w:rsidRDefault="006D1896" w:rsidP="00525A03">
            <w:pPr>
              <w:rPr>
                <w:b/>
              </w:rPr>
            </w:pPr>
            <w:r w:rsidRPr="00F63EC9">
              <w:rPr>
                <w:b/>
              </w:rPr>
              <w:t>特殊需求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E7447F5" w14:textId="77777777" w:rsidR="006D1896" w:rsidRPr="00F63EC9" w:rsidRDefault="006D1896" w:rsidP="00525A03">
            <w:r w:rsidRPr="00F63EC9">
              <w:rPr>
                <w:rFonts w:hint="eastAsia"/>
              </w:rPr>
              <w:t>无</w:t>
            </w:r>
          </w:p>
        </w:tc>
      </w:tr>
    </w:tbl>
    <w:p w14:paraId="370F1BE1" w14:textId="77777777" w:rsidR="006D1896" w:rsidRDefault="006D1896" w:rsidP="00B54BE9">
      <w:pPr>
        <w:rPr>
          <w:b/>
          <w:bCs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54BE9" w14:paraId="5C957EB9" w14:textId="77777777" w:rsidTr="001E1ADE">
        <w:tc>
          <w:tcPr>
            <w:tcW w:w="4148" w:type="dxa"/>
          </w:tcPr>
          <w:p w14:paraId="33BD71FF" w14:textId="77777777" w:rsidR="00B54BE9" w:rsidRDefault="00B54BE9" w:rsidP="001E1ADE">
            <w:r>
              <w:t>Contrast</w:t>
            </w:r>
            <w:r>
              <w:rPr>
                <w:rFonts w:hint="eastAsia"/>
              </w:rPr>
              <w:t>.Choose</w:t>
            </w:r>
          </w:p>
        </w:tc>
        <w:tc>
          <w:tcPr>
            <w:tcW w:w="4148" w:type="dxa"/>
          </w:tcPr>
          <w:p w14:paraId="05CB1FF4" w14:textId="77777777" w:rsidR="00B54BE9" w:rsidRDefault="00B54BE9" w:rsidP="001E1ADE">
            <w:r>
              <w:rPr>
                <w:rFonts w:hint="eastAsia"/>
              </w:rPr>
              <w:t>系统应该允许客户选择股票及日期</w:t>
            </w:r>
          </w:p>
        </w:tc>
      </w:tr>
      <w:tr w:rsidR="00B54BE9" w14:paraId="23ABB4DA" w14:textId="77777777" w:rsidTr="001E1ADE">
        <w:trPr>
          <w:trHeight w:val="926"/>
        </w:trPr>
        <w:tc>
          <w:tcPr>
            <w:tcW w:w="4148" w:type="dxa"/>
          </w:tcPr>
          <w:p w14:paraId="6E2B6A0D" w14:textId="77777777" w:rsidR="00B54BE9" w:rsidRDefault="00B54BE9" w:rsidP="001E1ADE">
            <w:r w:rsidRPr="00A01285">
              <w:t>C</w:t>
            </w:r>
            <w:r>
              <w:t>ontrast</w:t>
            </w:r>
            <w:r>
              <w:rPr>
                <w:rFonts w:hint="eastAsia"/>
              </w:rPr>
              <w:t>.</w:t>
            </w:r>
            <w:r>
              <w:t>Show</w:t>
            </w:r>
          </w:p>
          <w:p w14:paraId="129075AD" w14:textId="77777777" w:rsidR="00B54BE9" w:rsidRDefault="00B54BE9" w:rsidP="001E1ADE">
            <w:r>
              <w:t>Contrast</w:t>
            </w:r>
            <w:r>
              <w:rPr>
                <w:rFonts w:hint="eastAsia"/>
              </w:rPr>
              <w:t>.</w:t>
            </w:r>
            <w:r>
              <w:t>Cancel</w:t>
            </w:r>
          </w:p>
          <w:p w14:paraId="4AFF388D" w14:textId="77777777" w:rsidR="00B54BE9" w:rsidRDefault="00B54BE9" w:rsidP="001E1ADE">
            <w:r>
              <w:t>Contrast.Cancel.Choose</w:t>
            </w:r>
          </w:p>
        </w:tc>
        <w:tc>
          <w:tcPr>
            <w:tcW w:w="4148" w:type="dxa"/>
          </w:tcPr>
          <w:p w14:paraId="3C2956BC" w14:textId="77777777" w:rsidR="00B54BE9" w:rsidRDefault="00B54BE9" w:rsidP="001E1ADE">
            <w:r>
              <w:rPr>
                <w:rFonts w:hint="eastAsia"/>
              </w:rPr>
              <w:t>系统会显示两只股票的具体行情</w:t>
            </w:r>
          </w:p>
          <w:p w14:paraId="18F13826" w14:textId="77777777" w:rsidR="00B54BE9" w:rsidRDefault="00B54BE9" w:rsidP="001E1ADE">
            <w:r>
              <w:rPr>
                <w:rFonts w:hint="eastAsia"/>
              </w:rPr>
              <w:t>系统允许用户移除当前对比</w:t>
            </w:r>
          </w:p>
          <w:p w14:paraId="7903D913" w14:textId="77777777" w:rsidR="00B54BE9" w:rsidRDefault="00B54BE9" w:rsidP="001E1ADE">
            <w:r>
              <w:rPr>
                <w:rFonts w:hint="eastAsia"/>
              </w:rPr>
              <w:t>系统允许用户重新选择股票及日期</w:t>
            </w:r>
          </w:p>
        </w:tc>
      </w:tr>
    </w:tbl>
    <w:p w14:paraId="5A296104" w14:textId="77777777" w:rsidR="00B54BE9" w:rsidRPr="00B54BE9" w:rsidRDefault="00B54BE9" w:rsidP="00B54BE9">
      <w:pPr>
        <w:rPr>
          <w:b/>
          <w:bCs/>
          <w:sz w:val="28"/>
          <w:szCs w:val="28"/>
        </w:rPr>
      </w:pPr>
    </w:p>
    <w:p w14:paraId="7348A004" w14:textId="40922427" w:rsidR="006D1896" w:rsidRDefault="006D1896" w:rsidP="006D1896">
      <w:pPr>
        <w:pStyle w:val="a6"/>
        <w:ind w:left="1080"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2.3</w:t>
      </w:r>
      <w:r w:rsidR="00A5341C">
        <w:rPr>
          <w:rFonts w:hint="eastAsia"/>
          <w:b/>
          <w:bCs/>
          <w:sz w:val="28"/>
          <w:szCs w:val="28"/>
        </w:rPr>
        <w:t>显示市场温度</w:t>
      </w:r>
    </w:p>
    <w:tbl>
      <w:tblPr>
        <w:tblStyle w:val="a5"/>
        <w:tblW w:w="8516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Layout w:type="fixed"/>
        <w:tblLook w:val="0000" w:firstRow="0" w:lastRow="0" w:firstColumn="0" w:lastColumn="0" w:noHBand="0" w:noVBand="0"/>
      </w:tblPr>
      <w:tblGrid>
        <w:gridCol w:w="1807"/>
        <w:gridCol w:w="2236"/>
        <w:gridCol w:w="1759"/>
        <w:gridCol w:w="2714"/>
      </w:tblGrid>
      <w:tr w:rsidR="00A5341C" w:rsidRPr="00F63EC9" w14:paraId="5B0D6106" w14:textId="77777777" w:rsidTr="001E1ADE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499AE8D" w14:textId="77777777" w:rsidR="00A5341C" w:rsidRPr="00F63EC9" w:rsidRDefault="00A5341C" w:rsidP="001E1ADE">
            <w:pPr>
              <w:rPr>
                <w:b/>
              </w:rPr>
            </w:pPr>
            <w:r w:rsidRPr="00F63EC9">
              <w:rPr>
                <w:b/>
              </w:rPr>
              <w:t>ID</w:t>
            </w: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6CA3CF9" w14:textId="05A9888D" w:rsidR="00A5341C" w:rsidRPr="00F63EC9" w:rsidRDefault="00A5341C" w:rsidP="001E1ADE">
            <w:r>
              <w:rPr>
                <w:rFonts w:hint="eastAsia"/>
              </w:rPr>
              <w:t>UC3</w:t>
            </w:r>
          </w:p>
        </w:tc>
        <w:tc>
          <w:tcPr>
            <w:tcW w:w="1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7920FEC" w14:textId="77777777" w:rsidR="00A5341C" w:rsidRPr="00F63EC9" w:rsidRDefault="00A5341C" w:rsidP="001E1ADE">
            <w:pPr>
              <w:rPr>
                <w:b/>
              </w:rPr>
            </w:pPr>
            <w:r w:rsidRPr="00F63EC9">
              <w:rPr>
                <w:b/>
              </w:rPr>
              <w:t>名称</w:t>
            </w:r>
          </w:p>
        </w:tc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979A720" w14:textId="008E4657" w:rsidR="00A5341C" w:rsidRPr="00F63EC9" w:rsidRDefault="00A5341C" w:rsidP="001E1ADE">
            <w:r>
              <w:rPr>
                <w:rFonts w:hint="eastAsia"/>
              </w:rPr>
              <w:t>显示市场温度</w:t>
            </w:r>
          </w:p>
        </w:tc>
      </w:tr>
      <w:tr w:rsidR="00A5341C" w:rsidRPr="00F63EC9" w14:paraId="57F0997F" w14:textId="77777777" w:rsidTr="001E1ADE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B4FFA53" w14:textId="77777777" w:rsidR="00A5341C" w:rsidRPr="00F63EC9" w:rsidRDefault="00A5341C" w:rsidP="001E1ADE">
            <w:pPr>
              <w:rPr>
                <w:b/>
              </w:rPr>
            </w:pPr>
            <w:r w:rsidRPr="00F63EC9">
              <w:rPr>
                <w:b/>
              </w:rPr>
              <w:lastRenderedPageBreak/>
              <w:t>创建者</w:t>
            </w: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642FF25" w14:textId="77777777" w:rsidR="00A5341C" w:rsidRPr="00F63EC9" w:rsidRDefault="00A5341C" w:rsidP="001E1ADE">
            <w:r>
              <w:rPr>
                <w:rFonts w:hint="eastAsia"/>
              </w:rPr>
              <w:t>陈语嫣</w:t>
            </w:r>
          </w:p>
        </w:tc>
        <w:tc>
          <w:tcPr>
            <w:tcW w:w="1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34302BC" w14:textId="77777777" w:rsidR="00A5341C" w:rsidRPr="00F63EC9" w:rsidRDefault="00A5341C" w:rsidP="001E1ADE">
            <w:pPr>
              <w:rPr>
                <w:b/>
              </w:rPr>
            </w:pPr>
            <w:r w:rsidRPr="00F63EC9">
              <w:rPr>
                <w:b/>
              </w:rPr>
              <w:t>最后一次更新者</w:t>
            </w:r>
          </w:p>
        </w:tc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CCCCD65" w14:textId="77777777" w:rsidR="00A5341C" w:rsidRPr="00F63EC9" w:rsidRDefault="00A5341C" w:rsidP="001E1ADE">
            <w:r>
              <w:rPr>
                <w:rFonts w:hint="eastAsia"/>
              </w:rPr>
              <w:t>陈语嫣</w:t>
            </w:r>
          </w:p>
        </w:tc>
      </w:tr>
      <w:tr w:rsidR="00A5341C" w:rsidRPr="00F63EC9" w14:paraId="0E16EE60" w14:textId="77777777" w:rsidTr="001E1ADE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43D7614" w14:textId="77777777" w:rsidR="00A5341C" w:rsidRPr="00F63EC9" w:rsidRDefault="00A5341C" w:rsidP="001E1ADE">
            <w:pPr>
              <w:rPr>
                <w:b/>
              </w:rPr>
            </w:pPr>
            <w:r w:rsidRPr="00F63EC9">
              <w:rPr>
                <w:b/>
              </w:rPr>
              <w:t>创建日期</w:t>
            </w: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4E7A80C" w14:textId="77777777" w:rsidR="00A5341C" w:rsidRPr="00F63EC9" w:rsidRDefault="00A5341C" w:rsidP="001E1ADE">
            <w:r>
              <w:t>2017/3/4</w:t>
            </w:r>
          </w:p>
        </w:tc>
        <w:tc>
          <w:tcPr>
            <w:tcW w:w="1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626927A" w14:textId="77777777" w:rsidR="00A5341C" w:rsidRPr="00F63EC9" w:rsidRDefault="00A5341C" w:rsidP="001E1ADE">
            <w:pPr>
              <w:rPr>
                <w:b/>
              </w:rPr>
            </w:pPr>
            <w:r w:rsidRPr="00F63EC9">
              <w:rPr>
                <w:b/>
              </w:rPr>
              <w:t>最后更新日期</w:t>
            </w:r>
          </w:p>
        </w:tc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0CE1C0D" w14:textId="77777777" w:rsidR="00A5341C" w:rsidRPr="00F63EC9" w:rsidRDefault="00A5341C" w:rsidP="001E1ADE">
            <w:r>
              <w:t>2017/3/4</w:t>
            </w:r>
          </w:p>
        </w:tc>
      </w:tr>
      <w:tr w:rsidR="00A5341C" w:rsidRPr="00F63EC9" w14:paraId="6CF5FAD6" w14:textId="77777777" w:rsidTr="001E1ADE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0C38F93" w14:textId="77777777" w:rsidR="00A5341C" w:rsidRPr="00F63EC9" w:rsidRDefault="00A5341C" w:rsidP="001E1ADE">
            <w:pPr>
              <w:rPr>
                <w:b/>
              </w:rPr>
            </w:pPr>
            <w:r w:rsidRPr="00F63EC9">
              <w:rPr>
                <w:b/>
              </w:rPr>
              <w:t>参与者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967C4CF" w14:textId="1E5E9AD3" w:rsidR="00A5341C" w:rsidRPr="006D1896" w:rsidRDefault="00A5341C" w:rsidP="001E1ADE">
            <w:pPr>
              <w:rPr>
                <w:rFonts w:asciiTheme="minorEastAsia" w:eastAsiaTheme="minorEastAsia" w:hAnsiTheme="minorEastAsia"/>
              </w:rPr>
            </w:pPr>
            <w:r w:rsidRPr="006D1896">
              <w:rPr>
                <w:rFonts w:asciiTheme="minorEastAsia" w:eastAsiaTheme="minorEastAsia" w:hAnsiTheme="minorEastAsia" w:hint="eastAsia"/>
              </w:rPr>
              <w:t>用户</w:t>
            </w:r>
            <w:r w:rsidRPr="006D1896">
              <w:rPr>
                <w:rFonts w:asciiTheme="minorEastAsia" w:eastAsiaTheme="minorEastAsia" w:hAnsiTheme="minorEastAsia"/>
              </w:rPr>
              <w:t>，目的是</w:t>
            </w:r>
            <w:r w:rsidR="00B54BE9">
              <w:rPr>
                <w:rFonts w:asciiTheme="minorEastAsia" w:eastAsiaTheme="minorEastAsia" w:hAnsiTheme="minorEastAsia" w:hint="eastAsia"/>
              </w:rPr>
              <w:t>查看市场温度</w:t>
            </w:r>
          </w:p>
        </w:tc>
      </w:tr>
      <w:tr w:rsidR="00A5341C" w:rsidRPr="00F63EC9" w14:paraId="35D3192C" w14:textId="77777777" w:rsidTr="001E1ADE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3A4C214" w14:textId="77777777" w:rsidR="00A5341C" w:rsidRPr="00F63EC9" w:rsidRDefault="00A5341C" w:rsidP="001E1ADE">
            <w:pPr>
              <w:rPr>
                <w:b/>
              </w:rPr>
            </w:pPr>
            <w:r w:rsidRPr="00F63EC9">
              <w:rPr>
                <w:b/>
              </w:rPr>
              <w:t>触发条件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2B6471E" w14:textId="43248271" w:rsidR="00A5341C" w:rsidRPr="006D1896" w:rsidRDefault="00A5341C" w:rsidP="001E1ADE">
            <w:pPr>
              <w:rPr>
                <w:rFonts w:asciiTheme="minorEastAsia" w:eastAsiaTheme="minorEastAsia" w:hAnsiTheme="minorEastAsia"/>
              </w:rPr>
            </w:pPr>
            <w:r w:rsidRPr="006D1896">
              <w:rPr>
                <w:rFonts w:asciiTheme="minorEastAsia" w:eastAsiaTheme="minorEastAsia" w:hAnsiTheme="minorEastAsia" w:hint="eastAsia"/>
              </w:rPr>
              <w:t>用户</w:t>
            </w:r>
            <w:r w:rsidRPr="006D1896">
              <w:rPr>
                <w:rFonts w:asciiTheme="minorEastAsia" w:eastAsiaTheme="minorEastAsia" w:hAnsiTheme="minorEastAsia"/>
              </w:rPr>
              <w:t>想要</w:t>
            </w:r>
            <w:r w:rsidR="00B54BE9">
              <w:rPr>
                <w:rFonts w:asciiTheme="minorEastAsia" w:eastAsiaTheme="minorEastAsia" w:hAnsiTheme="minorEastAsia" w:hint="eastAsia"/>
              </w:rPr>
              <w:t>查看市场温度</w:t>
            </w:r>
          </w:p>
        </w:tc>
      </w:tr>
      <w:tr w:rsidR="00A5341C" w:rsidRPr="00F63EC9" w14:paraId="56F769B3" w14:textId="77777777" w:rsidTr="001E1ADE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E798D90" w14:textId="77777777" w:rsidR="00A5341C" w:rsidRPr="00F63EC9" w:rsidRDefault="00A5341C" w:rsidP="001E1ADE">
            <w:pPr>
              <w:rPr>
                <w:b/>
              </w:rPr>
            </w:pPr>
            <w:r w:rsidRPr="00F63EC9">
              <w:rPr>
                <w:b/>
              </w:rPr>
              <w:t>前置条件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838D2B0" w14:textId="77777777" w:rsidR="00A5341C" w:rsidRPr="00F63EC9" w:rsidRDefault="00A5341C" w:rsidP="001E1ADE">
            <w:r w:rsidRPr="00F63EC9">
              <w:rPr>
                <w:rFonts w:hint="eastAsia"/>
              </w:rPr>
              <w:t>无</w:t>
            </w:r>
          </w:p>
        </w:tc>
      </w:tr>
      <w:tr w:rsidR="00A5341C" w:rsidRPr="00F63EC9" w14:paraId="5D3E3FFF" w14:textId="77777777" w:rsidTr="001E1ADE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C9EE7F8" w14:textId="77777777" w:rsidR="00A5341C" w:rsidRPr="00F63EC9" w:rsidRDefault="00A5341C" w:rsidP="001E1ADE">
            <w:pPr>
              <w:rPr>
                <w:b/>
              </w:rPr>
            </w:pPr>
            <w:r w:rsidRPr="00F63EC9">
              <w:rPr>
                <w:b/>
              </w:rPr>
              <w:t>后置条件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735FD2C" w14:textId="77777777" w:rsidR="00A5341C" w:rsidRPr="00F63EC9" w:rsidRDefault="00A5341C" w:rsidP="001E1ADE">
            <w:r w:rsidRPr="00F63EC9">
              <w:rPr>
                <w:rFonts w:hint="eastAsia"/>
              </w:rPr>
              <w:t>无</w:t>
            </w:r>
          </w:p>
        </w:tc>
      </w:tr>
      <w:tr w:rsidR="00A5341C" w:rsidRPr="00F63EC9" w14:paraId="028AB123" w14:textId="77777777" w:rsidTr="001E1ADE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82A10A0" w14:textId="77777777" w:rsidR="00A5341C" w:rsidRPr="00F63EC9" w:rsidRDefault="00A5341C" w:rsidP="001E1ADE">
            <w:pPr>
              <w:rPr>
                <w:b/>
              </w:rPr>
            </w:pPr>
            <w:r w:rsidRPr="00F63EC9">
              <w:rPr>
                <w:rFonts w:hint="eastAsia"/>
                <w:b/>
              </w:rPr>
              <w:t>优先级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0CC8EAF" w14:textId="77777777" w:rsidR="00A5341C" w:rsidRPr="00F63EC9" w:rsidRDefault="00A5341C" w:rsidP="001E1ADE">
            <w:r w:rsidRPr="00F63EC9">
              <w:rPr>
                <w:rFonts w:hint="eastAsia"/>
              </w:rPr>
              <w:t>高</w:t>
            </w:r>
          </w:p>
        </w:tc>
      </w:tr>
      <w:tr w:rsidR="00A5341C" w:rsidRPr="00F63EC9" w14:paraId="2EC8A28A" w14:textId="77777777" w:rsidTr="001E1ADE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DBA2BDD" w14:textId="77777777" w:rsidR="00A5341C" w:rsidRPr="00F63EC9" w:rsidRDefault="00A5341C" w:rsidP="001E1ADE">
            <w:pPr>
              <w:rPr>
                <w:b/>
              </w:rPr>
            </w:pPr>
            <w:r w:rsidRPr="00F63EC9">
              <w:rPr>
                <w:b/>
              </w:rPr>
              <w:t>正常流程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42B518F" w14:textId="7064ADEC" w:rsidR="00B54BE9" w:rsidRDefault="00B54BE9" w:rsidP="00B54BE9">
            <w:pPr>
              <w:pStyle w:val="2"/>
              <w:numPr>
                <w:ilvl w:val="6"/>
                <w:numId w:val="8"/>
              </w:numPr>
              <w:tabs>
                <w:tab w:val="left" w:pos="1016"/>
              </w:tabs>
              <w:ind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用户选择显示市场温度</w:t>
            </w:r>
          </w:p>
          <w:p w14:paraId="1807701C" w14:textId="1F91FDCD" w:rsidR="00B54BE9" w:rsidRDefault="00B54BE9" w:rsidP="00B54BE9">
            <w:pPr>
              <w:pStyle w:val="2"/>
              <w:numPr>
                <w:ilvl w:val="6"/>
                <w:numId w:val="8"/>
              </w:numPr>
              <w:tabs>
                <w:tab w:val="left" w:pos="1016"/>
              </w:tabs>
              <w:ind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系统提示输入日期</w:t>
            </w:r>
          </w:p>
          <w:p w14:paraId="16020EED" w14:textId="6E46F6AB" w:rsidR="00B54BE9" w:rsidRDefault="00B54BE9" w:rsidP="00B54BE9">
            <w:pPr>
              <w:pStyle w:val="2"/>
              <w:numPr>
                <w:ilvl w:val="6"/>
                <w:numId w:val="8"/>
              </w:numPr>
              <w:tabs>
                <w:tab w:val="left" w:pos="1016"/>
              </w:tabs>
              <w:ind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用户选择日期</w:t>
            </w:r>
          </w:p>
          <w:p w14:paraId="3371DFC1" w14:textId="4CCFCB2D" w:rsidR="00B54BE9" w:rsidRPr="00B54BE9" w:rsidRDefault="00B54BE9" w:rsidP="00B54BE9">
            <w:pPr>
              <w:pStyle w:val="2"/>
              <w:numPr>
                <w:ilvl w:val="6"/>
                <w:numId w:val="8"/>
              </w:numPr>
              <w:tabs>
                <w:tab w:val="left" w:pos="1016"/>
              </w:tabs>
              <w:ind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系统显示当日市场各情况统计图</w:t>
            </w:r>
          </w:p>
          <w:p w14:paraId="0AF331C2" w14:textId="77777777" w:rsidR="00A5341C" w:rsidRPr="00F63EC9" w:rsidRDefault="00A5341C" w:rsidP="001E1ADE"/>
        </w:tc>
      </w:tr>
      <w:tr w:rsidR="00A5341C" w:rsidRPr="00F63EC9" w14:paraId="047BC5D4" w14:textId="77777777" w:rsidTr="001E1ADE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2105169" w14:textId="77777777" w:rsidR="00A5341C" w:rsidRPr="006D1896" w:rsidRDefault="00A5341C" w:rsidP="001E1ADE">
            <w:pPr>
              <w:rPr>
                <w:rFonts w:asciiTheme="minorEastAsia" w:eastAsiaTheme="minorEastAsia" w:hAnsiTheme="minorEastAsia"/>
                <w:b/>
              </w:rPr>
            </w:pPr>
            <w:r w:rsidRPr="006D1896">
              <w:rPr>
                <w:rFonts w:asciiTheme="minorEastAsia" w:eastAsiaTheme="minorEastAsia" w:hAnsiTheme="minorEastAsia"/>
                <w:b/>
              </w:rPr>
              <w:t>扩展流程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07A076E" w14:textId="77777777" w:rsidR="00A5341C" w:rsidRPr="006D1896" w:rsidRDefault="00A5341C" w:rsidP="00B54BE9">
            <w:pPr>
              <w:rPr>
                <w:rFonts w:asciiTheme="minorEastAsia" w:eastAsiaTheme="minorEastAsia" w:hAnsiTheme="minorEastAsia"/>
              </w:rPr>
            </w:pPr>
          </w:p>
        </w:tc>
      </w:tr>
      <w:tr w:rsidR="00A5341C" w:rsidRPr="00F63EC9" w14:paraId="75DEFE9B" w14:textId="77777777" w:rsidTr="001E1ADE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B6118B4" w14:textId="77777777" w:rsidR="00A5341C" w:rsidRPr="00F63EC9" w:rsidRDefault="00A5341C" w:rsidP="001E1ADE">
            <w:pPr>
              <w:rPr>
                <w:b/>
              </w:rPr>
            </w:pPr>
            <w:r w:rsidRPr="00F63EC9">
              <w:rPr>
                <w:b/>
              </w:rPr>
              <w:t>特殊需求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6FD7E30" w14:textId="77777777" w:rsidR="00A5341C" w:rsidRPr="00F63EC9" w:rsidRDefault="00A5341C" w:rsidP="001E1ADE">
            <w:r w:rsidRPr="00F63EC9">
              <w:rPr>
                <w:rFonts w:hint="eastAsia"/>
              </w:rPr>
              <w:t>无</w:t>
            </w:r>
          </w:p>
        </w:tc>
      </w:tr>
    </w:tbl>
    <w:p w14:paraId="4181C9C1" w14:textId="77777777" w:rsidR="00A5341C" w:rsidRDefault="00A5341C" w:rsidP="00A5341C">
      <w:pPr>
        <w:rPr>
          <w:b/>
          <w:bCs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64"/>
        <w:gridCol w:w="5658"/>
      </w:tblGrid>
      <w:tr w:rsidR="00B54BE9" w14:paraId="7CB27EB1" w14:textId="77777777" w:rsidTr="001E1ADE">
        <w:tc>
          <w:tcPr>
            <w:tcW w:w="2547" w:type="dxa"/>
          </w:tcPr>
          <w:p w14:paraId="3CCDD04F" w14:textId="77777777" w:rsidR="00B54BE9" w:rsidRDefault="00B54BE9" w:rsidP="001E1ADE">
            <w:r>
              <w:rPr>
                <w:rFonts w:hint="eastAsia"/>
              </w:rPr>
              <w:t>dTher</w:t>
            </w:r>
            <w:r>
              <w:t>mometer.Datepick</w:t>
            </w:r>
          </w:p>
        </w:tc>
        <w:tc>
          <w:tcPr>
            <w:tcW w:w="5749" w:type="dxa"/>
          </w:tcPr>
          <w:p w14:paraId="3EBD3BF8" w14:textId="77777777" w:rsidR="00B54BE9" w:rsidRDefault="00B54BE9" w:rsidP="001E1ADE">
            <w:r>
              <w:rPr>
                <w:rFonts w:hint="eastAsia"/>
              </w:rPr>
              <w:t>系统允许用户在显示市场温度计时选择日期</w:t>
            </w:r>
          </w:p>
        </w:tc>
      </w:tr>
      <w:tr w:rsidR="00B54BE9" w14:paraId="244141FA" w14:textId="77777777" w:rsidTr="001E1ADE">
        <w:tc>
          <w:tcPr>
            <w:tcW w:w="2547" w:type="dxa"/>
          </w:tcPr>
          <w:p w14:paraId="66B35831" w14:textId="77777777" w:rsidR="00B54BE9" w:rsidRDefault="00B54BE9" w:rsidP="001E1ADE">
            <w:r>
              <w:rPr>
                <w:rFonts w:hint="eastAsia"/>
              </w:rPr>
              <w:t>Thermometer.Datepick</w:t>
            </w:r>
            <w:r>
              <w:t>.</w:t>
            </w:r>
            <w:r>
              <w:rPr>
                <w:rFonts w:hint="eastAsia"/>
              </w:rPr>
              <w:t>Search</w:t>
            </w:r>
          </w:p>
        </w:tc>
        <w:tc>
          <w:tcPr>
            <w:tcW w:w="5749" w:type="dxa"/>
          </w:tcPr>
          <w:p w14:paraId="094B2E70" w14:textId="77777777" w:rsidR="00B54BE9" w:rsidRDefault="00B54BE9" w:rsidP="001E1ADE">
            <w:r>
              <w:rPr>
                <w:rFonts w:hint="eastAsia"/>
              </w:rPr>
              <w:t>系统允许用户在选择完日期后查询当日市场情况</w:t>
            </w:r>
          </w:p>
        </w:tc>
      </w:tr>
      <w:tr w:rsidR="00B54BE9" w14:paraId="03282135" w14:textId="77777777" w:rsidTr="001E1ADE">
        <w:tc>
          <w:tcPr>
            <w:tcW w:w="2547" w:type="dxa"/>
          </w:tcPr>
          <w:p w14:paraId="768CCBA4" w14:textId="77777777" w:rsidR="00B54BE9" w:rsidRDefault="00B54BE9" w:rsidP="001E1ADE">
            <w:r>
              <w:rPr>
                <w:rFonts w:hint="eastAsia"/>
              </w:rPr>
              <w:t>Thermometer</w:t>
            </w:r>
            <w:r>
              <w:t>.Datepick.Display</w:t>
            </w:r>
          </w:p>
        </w:tc>
        <w:tc>
          <w:tcPr>
            <w:tcW w:w="5749" w:type="dxa"/>
          </w:tcPr>
          <w:p w14:paraId="126D38C9" w14:textId="77777777" w:rsidR="00B54BE9" w:rsidRDefault="00B54BE9" w:rsidP="001E1ADE">
            <w:r>
              <w:rPr>
                <w:rFonts w:hint="eastAsia"/>
              </w:rPr>
              <w:t>系统在用户在点击查询后显示市场各情况统计图</w:t>
            </w:r>
          </w:p>
        </w:tc>
      </w:tr>
    </w:tbl>
    <w:p w14:paraId="0D45C7EB" w14:textId="77777777" w:rsidR="00B54BE9" w:rsidRPr="00A5341C" w:rsidRDefault="00B54BE9" w:rsidP="00A5341C">
      <w:pPr>
        <w:rPr>
          <w:b/>
          <w:bCs/>
          <w:sz w:val="28"/>
          <w:szCs w:val="28"/>
        </w:rPr>
      </w:pPr>
    </w:p>
    <w:p w14:paraId="409C70B6" w14:textId="760AAB2E" w:rsidR="00E579F9" w:rsidRPr="00E579F9" w:rsidRDefault="00E579F9" w:rsidP="00E579F9">
      <w:pPr>
        <w:pStyle w:val="a6"/>
        <w:numPr>
          <w:ilvl w:val="0"/>
          <w:numId w:val="8"/>
        </w:numPr>
        <w:ind w:firstLineChars="0"/>
        <w:rPr>
          <w:rFonts w:hint="eastAsia"/>
          <w:b/>
          <w:bCs/>
          <w:sz w:val="28"/>
          <w:szCs w:val="28"/>
        </w:rPr>
      </w:pPr>
      <w:r w:rsidRPr="00E579F9">
        <w:rPr>
          <w:rFonts w:hint="eastAsia"/>
          <w:b/>
          <w:bCs/>
          <w:sz w:val="28"/>
          <w:szCs w:val="28"/>
        </w:rPr>
        <w:t>非功能需求</w:t>
      </w:r>
    </w:p>
    <w:p w14:paraId="5BCDF123" w14:textId="77777777" w:rsidR="00E579F9" w:rsidRPr="00CE21C7" w:rsidRDefault="00E579F9" w:rsidP="00E579F9">
      <w:pPr>
        <w:pStyle w:val="a6"/>
        <w:numPr>
          <w:ilvl w:val="1"/>
          <w:numId w:val="8"/>
        </w:numPr>
        <w:ind w:firstLineChars="0"/>
        <w:rPr>
          <w:rFonts w:ascii="微软雅黑" w:eastAsia="微软雅黑" w:hAnsi="微软雅黑"/>
          <w:b/>
        </w:rPr>
      </w:pPr>
      <w:r w:rsidRPr="00CE21C7">
        <w:rPr>
          <w:rFonts w:ascii="微软雅黑" w:eastAsia="微软雅黑" w:hAnsi="微软雅黑" w:hint="eastAsia"/>
          <w:b/>
        </w:rPr>
        <w:t>易用性</w:t>
      </w:r>
    </w:p>
    <w:p w14:paraId="06A8BC90" w14:textId="77777777" w:rsidR="00E579F9" w:rsidRPr="00CE21C7" w:rsidRDefault="00E579F9" w:rsidP="00E579F9">
      <w:pPr>
        <w:pStyle w:val="a6"/>
        <w:ind w:left="735" w:firstLineChars="0"/>
        <w:rPr>
          <w:rFonts w:ascii="微软雅黑" w:eastAsia="微软雅黑" w:hAnsi="微软雅黑"/>
        </w:rPr>
      </w:pPr>
      <w:r w:rsidRPr="00CE21C7">
        <w:rPr>
          <w:rFonts w:ascii="微软雅黑" w:eastAsia="微软雅黑" w:hAnsi="微软雅黑" w:hint="eastAsia"/>
        </w:rPr>
        <w:t>3.1.1用户不需要使用手册或系统使用培训，能够简单使用本系统所有功能</w:t>
      </w:r>
    </w:p>
    <w:p w14:paraId="1256828F" w14:textId="77777777" w:rsidR="00E579F9" w:rsidRPr="00CE21C7" w:rsidRDefault="00E579F9" w:rsidP="00E579F9">
      <w:pPr>
        <w:pStyle w:val="a6"/>
        <w:ind w:left="735" w:firstLineChars="0"/>
        <w:rPr>
          <w:rFonts w:ascii="微软雅黑" w:eastAsia="微软雅黑" w:hAnsi="微软雅黑"/>
        </w:rPr>
      </w:pPr>
      <w:r w:rsidRPr="00CE21C7">
        <w:rPr>
          <w:rFonts w:ascii="微软雅黑" w:eastAsia="微软雅黑" w:hAnsi="微软雅黑"/>
        </w:rPr>
        <w:t>3.1.2</w:t>
      </w:r>
      <w:r w:rsidRPr="00CE21C7">
        <w:rPr>
          <w:rFonts w:ascii="微软雅黑" w:eastAsia="微软雅黑" w:hAnsi="微软雅黑" w:hint="eastAsia"/>
        </w:rPr>
        <w:t>针对熟练程度不同的用户提供多种操作方式，用户可用鼠标或者键盘操作</w:t>
      </w:r>
    </w:p>
    <w:p w14:paraId="1BDB5BCD" w14:textId="77777777" w:rsidR="00E579F9" w:rsidRPr="00CE21C7" w:rsidRDefault="00E579F9" w:rsidP="00E579F9">
      <w:pPr>
        <w:pStyle w:val="a6"/>
        <w:ind w:left="1095" w:firstLineChars="0" w:firstLine="60"/>
        <w:rPr>
          <w:rFonts w:ascii="微软雅黑" w:eastAsia="微软雅黑" w:hAnsi="微软雅黑"/>
        </w:rPr>
      </w:pPr>
      <w:r w:rsidRPr="00CE21C7">
        <w:rPr>
          <w:rFonts w:ascii="微软雅黑" w:eastAsia="微软雅黑" w:hAnsi="微软雅黑" w:hint="eastAsia"/>
        </w:rPr>
        <w:t>3.1.3每次使用系统都会对历史数据进行更新，保证数据即时性</w:t>
      </w:r>
    </w:p>
    <w:p w14:paraId="495D959F" w14:textId="77777777" w:rsidR="00E579F9" w:rsidRPr="00CE21C7" w:rsidRDefault="00E579F9" w:rsidP="00E579F9">
      <w:pPr>
        <w:pStyle w:val="a6"/>
        <w:numPr>
          <w:ilvl w:val="1"/>
          <w:numId w:val="8"/>
        </w:numPr>
        <w:ind w:firstLineChars="0"/>
        <w:rPr>
          <w:rFonts w:ascii="微软雅黑" w:eastAsia="微软雅黑" w:hAnsi="微软雅黑"/>
          <w:b/>
        </w:rPr>
      </w:pPr>
      <w:r w:rsidRPr="00CE21C7">
        <w:rPr>
          <w:rFonts w:ascii="微软雅黑" w:eastAsia="微软雅黑" w:hAnsi="微软雅黑" w:hint="eastAsia"/>
          <w:b/>
        </w:rPr>
        <w:t>可靠性</w:t>
      </w:r>
    </w:p>
    <w:p w14:paraId="2641DFE9" w14:textId="77777777" w:rsidR="00E579F9" w:rsidRPr="00CE21C7" w:rsidRDefault="00E579F9" w:rsidP="00E579F9">
      <w:pPr>
        <w:pStyle w:val="a6"/>
        <w:ind w:left="1095" w:firstLineChars="0" w:firstLine="60"/>
        <w:rPr>
          <w:rFonts w:ascii="微软雅黑" w:eastAsia="微软雅黑" w:hAnsi="微软雅黑"/>
        </w:rPr>
      </w:pPr>
      <w:r w:rsidRPr="00CE21C7">
        <w:rPr>
          <w:rFonts w:ascii="微软雅黑" w:eastAsia="微软雅黑" w:hAnsi="微软雅黑" w:hint="eastAsia"/>
        </w:rPr>
        <w:t>3.2.1系统用JAVA语言编写，运行稳定</w:t>
      </w:r>
    </w:p>
    <w:p w14:paraId="4837BDBE" w14:textId="77777777" w:rsidR="00E579F9" w:rsidRDefault="00E579F9" w:rsidP="00E579F9">
      <w:pPr>
        <w:pStyle w:val="a6"/>
        <w:ind w:left="1155" w:firstLineChars="0" w:firstLine="0"/>
        <w:rPr>
          <w:rFonts w:ascii="微软雅黑" w:eastAsia="微软雅黑" w:hAnsi="微软雅黑"/>
        </w:rPr>
      </w:pPr>
      <w:r w:rsidRPr="00CE21C7">
        <w:rPr>
          <w:rFonts w:ascii="微软雅黑" w:eastAsia="微软雅黑" w:hAnsi="微软雅黑" w:hint="eastAsia"/>
        </w:rPr>
        <w:t>3.2.2系统对数据会进行本地备份，保证数据不会丢失</w:t>
      </w:r>
    </w:p>
    <w:p w14:paraId="2FD71C05" w14:textId="77777777" w:rsidR="00E579F9" w:rsidRPr="00E579F9" w:rsidRDefault="00E579F9" w:rsidP="00E579F9">
      <w:pPr>
        <w:pStyle w:val="a6"/>
        <w:ind w:left="360" w:firstLineChars="0" w:firstLine="0"/>
        <w:rPr>
          <w:rFonts w:hint="eastAsia"/>
          <w:b/>
          <w:bCs/>
          <w:sz w:val="28"/>
          <w:szCs w:val="28"/>
        </w:rPr>
      </w:pPr>
    </w:p>
    <w:p w14:paraId="7AF7231B" w14:textId="760AAB2E" w:rsidR="00E579F9" w:rsidRDefault="00E579F9" w:rsidP="00E579F9">
      <w:pPr>
        <w:pStyle w:val="a6"/>
        <w:numPr>
          <w:ilvl w:val="0"/>
          <w:numId w:val="8"/>
        </w:numPr>
        <w:ind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数据需求</w:t>
      </w:r>
    </w:p>
    <w:p w14:paraId="7FBB5ECB" w14:textId="77777777" w:rsidR="00E579F9" w:rsidRPr="00CE21C7" w:rsidRDefault="00E579F9" w:rsidP="00E579F9">
      <w:pPr>
        <w:pStyle w:val="a6"/>
        <w:numPr>
          <w:ilvl w:val="1"/>
          <w:numId w:val="8"/>
        </w:numPr>
        <w:ind w:firstLineChars="0"/>
        <w:rPr>
          <w:rFonts w:ascii="微软雅黑" w:eastAsia="微软雅黑" w:hAnsi="微软雅黑"/>
          <w:b/>
        </w:rPr>
      </w:pPr>
      <w:r w:rsidRPr="00CE21C7">
        <w:rPr>
          <w:rFonts w:ascii="微软雅黑" w:eastAsia="微软雅黑" w:hAnsi="微软雅黑" w:hint="eastAsia"/>
          <w:b/>
        </w:rPr>
        <w:t>数据定义</w:t>
      </w:r>
    </w:p>
    <w:p w14:paraId="52308A15" w14:textId="352FBDD7" w:rsidR="00E579F9" w:rsidRPr="00CE21C7" w:rsidRDefault="00E579F9" w:rsidP="00E579F9">
      <w:pPr>
        <w:pStyle w:val="a6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MarketPO</w:t>
      </w:r>
      <w:r w:rsidRPr="00CE21C7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市场信息类，包含每一日市场信息</w:t>
      </w:r>
    </w:p>
    <w:p w14:paraId="2B2E16AE" w14:textId="2E9C2D47" w:rsidR="00E579F9" w:rsidRPr="00CE21C7" w:rsidRDefault="00E579F9" w:rsidP="00E579F9">
      <w:pPr>
        <w:pStyle w:val="a6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 w:rsidRPr="00CE21C7">
        <w:rPr>
          <w:rFonts w:ascii="微软雅黑" w:eastAsia="微软雅黑" w:hAnsi="微软雅黑" w:hint="eastAsia"/>
        </w:rPr>
        <w:t>Stoc</w:t>
      </w:r>
      <w:r>
        <w:rPr>
          <w:rFonts w:ascii="微软雅黑" w:eastAsia="微软雅黑" w:hAnsi="微软雅黑"/>
        </w:rPr>
        <w:t>kPO</w:t>
      </w:r>
      <w:r w:rsidRPr="00CE21C7">
        <w:rPr>
          <w:rFonts w:ascii="微软雅黑" w:eastAsia="微软雅黑" w:hAnsi="微软雅黑"/>
        </w:rPr>
        <w:t xml:space="preserve"> </w:t>
      </w:r>
      <w:r w:rsidRPr="00CE21C7">
        <w:rPr>
          <w:rFonts w:ascii="微软雅黑" w:eastAsia="微软雅黑" w:hAnsi="微软雅黑" w:hint="eastAsia"/>
        </w:rPr>
        <w:t>股票信息类，包含股票自身包含的信息</w:t>
      </w:r>
    </w:p>
    <w:p w14:paraId="5AC98335" w14:textId="77777777" w:rsidR="00E579F9" w:rsidRPr="00E579F9" w:rsidRDefault="00E579F9" w:rsidP="00E579F9">
      <w:pPr>
        <w:pStyle w:val="a6"/>
        <w:ind w:left="360" w:firstLineChars="0" w:firstLine="0"/>
        <w:rPr>
          <w:rFonts w:hint="eastAsia"/>
          <w:b/>
          <w:bCs/>
          <w:sz w:val="28"/>
          <w:szCs w:val="28"/>
        </w:rPr>
      </w:pPr>
    </w:p>
    <w:p w14:paraId="08D89C49" w14:textId="38556F52" w:rsidR="006D1896" w:rsidRPr="006D1896" w:rsidRDefault="006D1896" w:rsidP="006D1896">
      <w:pPr>
        <w:rPr>
          <w:rFonts w:ascii="微软雅黑" w:eastAsia="微软雅黑" w:hAnsi="微软雅黑" w:cs="Calibri" w:hint="eastAsia"/>
          <w:szCs w:val="21"/>
        </w:rPr>
      </w:pPr>
    </w:p>
    <w:p w14:paraId="3DCD7E42" w14:textId="210A6516" w:rsidR="00757902" w:rsidRPr="00CE21C7" w:rsidRDefault="00757902" w:rsidP="00757902">
      <w:pPr>
        <w:pStyle w:val="a6"/>
        <w:ind w:left="780" w:firstLineChars="0" w:firstLine="0"/>
        <w:rPr>
          <w:rFonts w:ascii="微软雅黑" w:eastAsia="微软雅黑" w:hAnsi="微软雅黑"/>
        </w:rPr>
      </w:pPr>
    </w:p>
    <w:p w14:paraId="3B59E101" w14:textId="0CB24020" w:rsidR="00757902" w:rsidRPr="00757902" w:rsidRDefault="00757902" w:rsidP="00757902">
      <w:pPr>
        <w:rPr>
          <w:rFonts w:ascii="微软雅黑" w:eastAsia="微软雅黑" w:hAnsi="微软雅黑"/>
        </w:rPr>
      </w:pPr>
    </w:p>
    <w:p w14:paraId="5AAB2209" w14:textId="77777777" w:rsidR="002E46BC" w:rsidRPr="00CE21C7" w:rsidRDefault="002E46BC" w:rsidP="002E46BC">
      <w:pPr>
        <w:pStyle w:val="a6"/>
        <w:ind w:left="780" w:firstLineChars="0" w:firstLine="0"/>
        <w:rPr>
          <w:rFonts w:ascii="微软雅黑" w:eastAsia="微软雅黑" w:hAnsi="微软雅黑"/>
        </w:rPr>
      </w:pPr>
    </w:p>
    <w:p w14:paraId="6F542705" w14:textId="0A69DAD6" w:rsidR="002E46BC" w:rsidRPr="002E46BC" w:rsidRDefault="002E46BC" w:rsidP="002E46BC">
      <w:pPr>
        <w:rPr>
          <w:b/>
          <w:bCs/>
          <w:sz w:val="28"/>
          <w:szCs w:val="28"/>
        </w:rPr>
      </w:pPr>
    </w:p>
    <w:p w14:paraId="3E176E37" w14:textId="77777777" w:rsidR="002E46BC" w:rsidRPr="00473120" w:rsidRDefault="002E46BC" w:rsidP="002E46BC">
      <w:pPr>
        <w:pStyle w:val="a6"/>
        <w:ind w:left="980" w:firstLineChars="0" w:firstLine="0"/>
        <w:rPr>
          <w:b/>
          <w:bCs/>
          <w:sz w:val="28"/>
          <w:szCs w:val="28"/>
        </w:rPr>
      </w:pPr>
    </w:p>
    <w:p w14:paraId="52EA8220" w14:textId="31F2C6DD" w:rsidR="002E46BC" w:rsidRPr="002E46BC" w:rsidRDefault="002E46BC" w:rsidP="002E46BC">
      <w:pPr>
        <w:pStyle w:val="a6"/>
        <w:ind w:left="980" w:firstLineChars="0" w:firstLine="0"/>
        <w:rPr>
          <w:szCs w:val="21"/>
        </w:rPr>
      </w:pPr>
    </w:p>
    <w:p w14:paraId="1836583A" w14:textId="55339CBB" w:rsidR="009F7E11" w:rsidRDefault="009F7E11">
      <w:pPr>
        <w:ind w:left="420"/>
        <w:rPr>
          <w:b/>
          <w:bCs/>
          <w:sz w:val="28"/>
          <w:szCs w:val="28"/>
        </w:rPr>
      </w:pPr>
    </w:p>
    <w:p w14:paraId="77E35BCB" w14:textId="77777777" w:rsidR="009F7E11" w:rsidRDefault="009F7E11">
      <w:pPr>
        <w:ind w:left="420"/>
        <w:rPr>
          <w:b/>
          <w:bCs/>
          <w:sz w:val="28"/>
          <w:szCs w:val="28"/>
        </w:rPr>
      </w:pPr>
    </w:p>
    <w:sectPr w:rsidR="009F7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A0646AC"/>
    <w:multiLevelType w:val="hybridMultilevel"/>
    <w:tmpl w:val="D7CC5A78"/>
    <w:lvl w:ilvl="0" w:tplc="8C6EEA9A">
      <w:start w:val="1"/>
      <w:numFmt w:val="decimal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4936165"/>
    <w:multiLevelType w:val="multilevel"/>
    <w:tmpl w:val="F6969E4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2">
    <w:nsid w:val="2E681554"/>
    <w:multiLevelType w:val="hybridMultilevel"/>
    <w:tmpl w:val="251E5FDA"/>
    <w:lvl w:ilvl="0" w:tplc="92D4573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3">
    <w:nsid w:val="4C9C33A6"/>
    <w:multiLevelType w:val="hybridMultilevel"/>
    <w:tmpl w:val="9D24FDD8"/>
    <w:lvl w:ilvl="0" w:tplc="DA684162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4FDF702A"/>
    <w:multiLevelType w:val="multilevel"/>
    <w:tmpl w:val="4FDF702A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B95850"/>
    <w:multiLevelType w:val="singleLevel"/>
    <w:tmpl w:val="58B95850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>
    <w:nsid w:val="58B95B95"/>
    <w:multiLevelType w:val="singleLevel"/>
    <w:tmpl w:val="58B95B9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E6B07AB"/>
    <w:multiLevelType w:val="hybridMultilevel"/>
    <w:tmpl w:val="02224EFA"/>
    <w:lvl w:ilvl="0" w:tplc="5614B25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5151459"/>
    <w:multiLevelType w:val="hybridMultilevel"/>
    <w:tmpl w:val="4038F534"/>
    <w:lvl w:ilvl="0" w:tplc="BB30D162">
      <w:start w:val="1"/>
      <w:numFmt w:val="japaneseCounting"/>
      <w:lvlText w:val="%1、"/>
      <w:lvlJc w:val="left"/>
      <w:pPr>
        <w:ind w:left="980" w:hanging="5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73816E0B"/>
    <w:multiLevelType w:val="hybridMultilevel"/>
    <w:tmpl w:val="9D24FDD8"/>
    <w:lvl w:ilvl="0" w:tplc="DA684162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2"/>
  </w:num>
  <w:num w:numId="6">
    <w:abstractNumId w:val="9"/>
  </w:num>
  <w:num w:numId="7">
    <w:abstractNumId w:val="0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E46BC"/>
    <w:rsid w:val="00473120"/>
    <w:rsid w:val="005B4509"/>
    <w:rsid w:val="00640D34"/>
    <w:rsid w:val="006D1896"/>
    <w:rsid w:val="00721187"/>
    <w:rsid w:val="00757902"/>
    <w:rsid w:val="0088601E"/>
    <w:rsid w:val="00897CCE"/>
    <w:rsid w:val="009F7E11"/>
    <w:rsid w:val="00A5341C"/>
    <w:rsid w:val="00B54BE9"/>
    <w:rsid w:val="00BF4259"/>
    <w:rsid w:val="00C74C7E"/>
    <w:rsid w:val="00E579F9"/>
    <w:rsid w:val="134B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4ACEFC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3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table" w:customStyle="1" w:styleId="1-11">
    <w:name w:val="网格表 1 浅色 - 着色 11"/>
    <w:basedOn w:val="a1"/>
    <w:uiPriority w:val="46"/>
    <w:tblPr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List Paragraph"/>
    <w:basedOn w:val="a"/>
    <w:uiPriority w:val="34"/>
    <w:qFormat/>
    <w:rsid w:val="00473120"/>
    <w:pPr>
      <w:ind w:firstLineChars="200" w:firstLine="420"/>
    </w:pPr>
  </w:style>
  <w:style w:type="paragraph" w:customStyle="1" w:styleId="2">
    <w:name w:val="列出段落2"/>
    <w:basedOn w:val="a"/>
    <w:uiPriority w:val="34"/>
    <w:qFormat/>
    <w:rsid w:val="006D1896"/>
    <w:pPr>
      <w:ind w:firstLineChars="200" w:firstLine="420"/>
    </w:pPr>
    <w:rPr>
      <w:rFonts w:ascii="Calibri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&#36719;&#24037;&#19977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标准型"/>
    </customSectPr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C:\Users\dell\Desktop\软工三\Normal.wpt</Template>
  <TotalTime>45</TotalTime>
  <Pages>6</Pages>
  <Words>335</Words>
  <Characters>1911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用户</cp:lastModifiedBy>
  <cp:revision>11</cp:revision>
  <dcterms:created xsi:type="dcterms:W3CDTF">2014-10-29T12:08:00Z</dcterms:created>
  <dcterms:modified xsi:type="dcterms:W3CDTF">2017-03-17T00:51:00Z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