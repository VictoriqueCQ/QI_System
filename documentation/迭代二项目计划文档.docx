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3BC3C34" w14:textId="77777777" w:rsidR="00135301" w:rsidRDefault="00D71F7E">
      <w:pPr>
        <w:spacing w:afterLines="100" w:after="312"/>
      </w:pPr>
      <w:r>
        <w:pict w14:anchorId="1C365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7.7pt;margin-top:-72.45pt;width:596.9pt;height:844.35pt;z-index:-251657216;mso-width-relative:page;mso-height-relative:page">
            <v:imagedata r:id="rId6" o:title="未标题-2"/>
          </v:shape>
        </w:pict>
      </w:r>
      <w:r>
        <w:pict w14:anchorId="6C2D782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-264.75pt;margin-top:126.8pt;width:378.75pt;height:194.95pt;z-index:251658240;mso-width-relative:page;mso-height-relative:page" filled="f" stroked="f">
            <v:textbox>
              <w:txbxContent>
                <w:p w14:paraId="1ACE59D6" w14:textId="77777777" w:rsidR="00135301" w:rsidRDefault="00D71F7E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>项目计划文档</w:t>
                  </w:r>
                  <w:bookmarkEnd w:id="0"/>
                </w:p>
                <w:p w14:paraId="79591E56" w14:textId="77777777" w:rsidR="00135301" w:rsidRDefault="00D71F7E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</w:t>
                  </w:r>
                  <w:proofErr w:type="spellStart"/>
                  <w:r>
                    <w:rPr>
                      <w:rFonts w:hint="eastAsia"/>
                      <w:color w:val="800080"/>
                      <w:sz w:val="40"/>
                    </w:rPr>
                    <w:t>QI_System</w:t>
                  </w:r>
                  <w:bookmarkEnd w:id="1"/>
                  <w:proofErr w:type="spellEnd"/>
                </w:p>
              </w:txbxContent>
            </v:textbox>
          </v:shape>
        </w:pict>
      </w:r>
      <w:r>
        <w:pict w14:anchorId="2767AF9D">
          <v:rect id="_x0000_s1028" style="position:absolute;left:0;text-align:left;margin-left:0;margin-top:0;width:2in;height:2in;z-index:251660288;mso-wrap-style:none;mso-wrap-distance-left:9pt;mso-wrap-distance-top:0;mso-wrap-distance-right:9pt;mso-wrap-distance-bottom:0;mso-width-relative:page;mso-height-relative:page">
            <v:textbox style="mso-fit-shape-to-text:t">
              <w:txbxContent>
                <w:p w14:paraId="3E0E3AE8" w14:textId="77777777" w:rsidR="00135301" w:rsidRDefault="00D71F7E">
                  <w:pPr>
                    <w:spacing w:afterLines="100" w:after="312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</w:rPr>
                    <w:t>小组</w:t>
                  </w:r>
                </w:p>
                <w:p w14:paraId="42F699CB" w14:textId="77777777" w:rsidR="00135301" w:rsidRDefault="00D71F7E">
                  <w:pPr>
                    <w:spacing w:afterLines="100" w:after="312"/>
                  </w:pPr>
                  <w:r>
                    <w:rPr>
                      <w:rFonts w:hint="eastAsia"/>
                      <w:color w:val="7030A0"/>
                    </w:rPr>
                    <w:t>吴宇涵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陈语嫣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徐佳炜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朱晨乾</w:t>
                  </w:r>
                </w:p>
              </w:txbxContent>
            </v:textbox>
            <w10:wrap type="square"/>
          </v:rect>
        </w:pict>
      </w:r>
    </w:p>
    <w:p w14:paraId="675E45DE" w14:textId="77777777" w:rsidR="00135301" w:rsidRDefault="00135301">
      <w:pPr>
        <w:sectPr w:rsidR="001353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AB5195" w14:textId="77777777" w:rsidR="00135301" w:rsidRDefault="00D71F7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阶段目标</w:t>
      </w:r>
    </w:p>
    <w:p w14:paraId="1565853E" w14:textId="77777777" w:rsidR="00135301" w:rsidRDefault="00D71F7E">
      <w:pPr>
        <w:ind w:left="420"/>
        <w:rPr>
          <w:szCs w:val="21"/>
        </w:rPr>
      </w:pPr>
      <w:r>
        <w:rPr>
          <w:rFonts w:hint="eastAsia"/>
          <w:szCs w:val="21"/>
        </w:rPr>
        <w:t>在第二</w:t>
      </w:r>
      <w:r>
        <w:rPr>
          <w:rFonts w:hint="eastAsia"/>
          <w:szCs w:val="21"/>
        </w:rPr>
        <w:t>个迭代周期，</w:t>
      </w:r>
      <w:r>
        <w:rPr>
          <w:rFonts w:hint="eastAsia"/>
          <w:szCs w:val="21"/>
        </w:rPr>
        <w:t>151250162_cseiii_Quantour</w:t>
      </w:r>
      <w:r>
        <w:rPr>
          <w:rFonts w:hint="eastAsia"/>
          <w:szCs w:val="21"/>
        </w:rPr>
        <w:t>小组</w:t>
      </w:r>
      <w:r>
        <w:rPr>
          <w:rFonts w:hint="eastAsia"/>
          <w:szCs w:val="21"/>
        </w:rPr>
        <w:t>需要完成以下任务：</w:t>
      </w:r>
    </w:p>
    <w:p w14:paraId="72B55344" w14:textId="77777777" w:rsidR="00135301" w:rsidRDefault="00D71F7E">
      <w:pPr>
        <w:ind w:left="420"/>
        <w:rPr>
          <w:szCs w:val="21"/>
        </w:rPr>
      </w:pPr>
      <w:r>
        <w:rPr>
          <w:rFonts w:hint="eastAsia"/>
          <w:szCs w:val="21"/>
        </w:rPr>
        <w:t>增加系统的用例，描述用户需求，完善</w:t>
      </w:r>
      <w:r>
        <w:rPr>
          <w:rFonts w:hint="eastAsia"/>
          <w:szCs w:val="21"/>
        </w:rPr>
        <w:t>系统需求规格说明书</w:t>
      </w:r>
    </w:p>
    <w:p w14:paraId="31485D4D" w14:textId="77777777" w:rsidR="00135301" w:rsidRDefault="00D71F7E">
      <w:pPr>
        <w:ind w:left="420"/>
        <w:rPr>
          <w:szCs w:val="21"/>
        </w:rPr>
      </w:pPr>
      <w:r>
        <w:rPr>
          <w:rFonts w:hint="eastAsia"/>
          <w:szCs w:val="21"/>
        </w:rPr>
        <w:t>完善系统的测试用例及</w:t>
      </w:r>
      <w:r>
        <w:rPr>
          <w:rFonts w:hint="eastAsia"/>
          <w:szCs w:val="21"/>
        </w:rPr>
        <w:t>集成测试方案</w:t>
      </w:r>
    </w:p>
    <w:p w14:paraId="403027B8" w14:textId="77777777" w:rsidR="00135301" w:rsidRDefault="00D71F7E">
      <w:pPr>
        <w:ind w:left="420"/>
        <w:rPr>
          <w:szCs w:val="21"/>
        </w:rPr>
      </w:pPr>
      <w:r>
        <w:rPr>
          <w:rFonts w:hint="eastAsia"/>
          <w:szCs w:val="21"/>
        </w:rPr>
        <w:t>添加功能，进一步完成</w:t>
      </w:r>
      <w:r>
        <w:rPr>
          <w:rFonts w:hint="eastAsia"/>
          <w:szCs w:val="21"/>
        </w:rPr>
        <w:t>软件</w:t>
      </w:r>
    </w:p>
    <w:p w14:paraId="12708208" w14:textId="77777777" w:rsidR="00135301" w:rsidRDefault="00D71F7E">
      <w:pPr>
        <w:ind w:left="420"/>
        <w:rPr>
          <w:b/>
          <w:bCs/>
          <w:sz w:val="28"/>
          <w:szCs w:val="28"/>
        </w:rPr>
      </w:pPr>
      <w:r>
        <w:rPr>
          <w:rFonts w:hint="eastAsia"/>
          <w:szCs w:val="21"/>
        </w:rPr>
        <w:t>在第二</w:t>
      </w:r>
      <w:r>
        <w:rPr>
          <w:rFonts w:hint="eastAsia"/>
          <w:szCs w:val="21"/>
        </w:rPr>
        <w:t>个迭代周期末期，</w:t>
      </w:r>
      <w:r>
        <w:rPr>
          <w:rFonts w:hint="eastAsia"/>
          <w:szCs w:val="21"/>
        </w:rPr>
        <w:t>初步制定第三</w:t>
      </w:r>
      <w:r>
        <w:rPr>
          <w:rFonts w:hint="eastAsia"/>
          <w:szCs w:val="21"/>
        </w:rPr>
        <w:t>个迭代周期的计划</w:t>
      </w:r>
    </w:p>
    <w:p w14:paraId="01392BA0" w14:textId="77777777" w:rsidR="00135301" w:rsidRDefault="00135301">
      <w:pPr>
        <w:ind w:left="420"/>
        <w:rPr>
          <w:b/>
          <w:bCs/>
          <w:sz w:val="28"/>
          <w:szCs w:val="28"/>
        </w:rPr>
      </w:pPr>
    </w:p>
    <w:p w14:paraId="094B4DE1" w14:textId="77777777" w:rsidR="00135301" w:rsidRDefault="00D71F7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日程表</w:t>
      </w:r>
    </w:p>
    <w:p w14:paraId="28F75F6C" w14:textId="77777777" w:rsidR="00135301" w:rsidRDefault="00D71F7E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项目日程表</w:t>
      </w:r>
    </w:p>
    <w:p w14:paraId="3514776F" w14:textId="77777777" w:rsidR="00135301" w:rsidRDefault="00D71F7E">
      <w:pPr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对于迭代二</w:t>
      </w:r>
      <w:r>
        <w:rPr>
          <w:rFonts w:asciiTheme="minorEastAsia" w:eastAsiaTheme="minorEastAsia" w:hAnsiTheme="minorEastAsia" w:cstheme="minorEastAsia" w:hint="eastAsia"/>
          <w:szCs w:val="21"/>
        </w:rPr>
        <w:t>的计划和进展情况，得到的甘特图如下图：</w:t>
      </w:r>
    </w:p>
    <w:p w14:paraId="6D369A33" w14:textId="77777777" w:rsidR="00135301" w:rsidRDefault="00D71F7E">
      <w:pPr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noProof/>
          <w:szCs w:val="21"/>
        </w:rPr>
        <w:drawing>
          <wp:inline distT="0" distB="0" distL="114300" distR="114300" wp14:anchorId="4FC8D11B" wp14:editId="660AE60D">
            <wp:extent cx="4590415" cy="2761615"/>
            <wp:effectExtent l="0" t="0" r="635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9EA" w14:textId="77777777" w:rsidR="00135301" w:rsidRDefault="00135301">
      <w:pPr>
        <w:rPr>
          <w:rFonts w:asciiTheme="minorEastAsia" w:eastAsiaTheme="minorEastAsia" w:hAnsiTheme="minorEastAsia" w:cstheme="minorEastAsia"/>
          <w:szCs w:val="21"/>
        </w:rPr>
      </w:pPr>
    </w:p>
    <w:p w14:paraId="780B8025" w14:textId="77777777" w:rsidR="00135301" w:rsidRDefault="00D71F7E">
      <w:pPr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第二</w:t>
      </w:r>
      <w:r>
        <w:rPr>
          <w:rFonts w:asciiTheme="minorEastAsia" w:eastAsiaTheme="minorEastAsia" w:hAnsiTheme="minorEastAsia" w:cstheme="minorEastAsia" w:hint="eastAsia"/>
          <w:szCs w:val="21"/>
        </w:rPr>
        <w:t>次迭代成本估算表：</w:t>
      </w:r>
    </w:p>
    <w:tbl>
      <w:tblPr>
        <w:tblStyle w:val="1-11"/>
        <w:tblW w:w="8296" w:type="dxa"/>
        <w:jc w:val="center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5301" w14:paraId="78DB0F0F" w14:textId="77777777" w:rsidTr="0013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3FF8FC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任务</w:t>
            </w: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ID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D3FCAF6" w14:textId="77777777" w:rsidR="00135301" w:rsidRDefault="00D71F7E">
            <w:pPr>
              <w:spacing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成本预估（人日）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35A4377" w14:textId="77777777" w:rsidR="00135301" w:rsidRDefault="00D71F7E">
            <w:pPr>
              <w:spacing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实际执行记录</w:t>
            </w:r>
          </w:p>
        </w:tc>
      </w:tr>
      <w:tr w:rsidR="00135301" w14:paraId="5DC7499A" w14:textId="77777777" w:rsidTr="001353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6DDA2B2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FB73E08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D3C207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</w:tr>
      <w:tr w:rsidR="00135301" w14:paraId="7621AC87" w14:textId="77777777" w:rsidTr="001353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15F8897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2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907D510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C856FE0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</w:tr>
      <w:tr w:rsidR="00135301" w14:paraId="700F034C" w14:textId="77777777" w:rsidTr="001353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4E4B42D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3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4E0E303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271BA90" w14:textId="77777777" w:rsidR="00135301" w:rsidRDefault="0013530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135301" w14:paraId="7C667508" w14:textId="77777777" w:rsidTr="001353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AFE6469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4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C5ED5E7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D40DCE1" w14:textId="77777777" w:rsidR="00135301" w:rsidRDefault="0013530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135301" w14:paraId="556783F6" w14:textId="77777777" w:rsidTr="001353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1A4B72F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5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714428B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F499860" w14:textId="77777777" w:rsidR="00135301" w:rsidRDefault="0013530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135301" w14:paraId="1AA474AA" w14:textId="77777777" w:rsidTr="001353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F3E57DE" w14:textId="77777777" w:rsidR="00135301" w:rsidRDefault="00D71F7E">
            <w:pPr>
              <w:spacing w:line="500" w:lineRule="exact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6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5BDE83F" w14:textId="77777777" w:rsidR="00135301" w:rsidRDefault="00D71F7E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9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1837175" w14:textId="77777777" w:rsidR="00135301" w:rsidRDefault="0013530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14:paraId="321C6B76" w14:textId="77777777" w:rsidR="00135301" w:rsidRDefault="00135301">
      <w:pPr>
        <w:rPr>
          <w:rFonts w:asciiTheme="minorEastAsia" w:eastAsiaTheme="minorEastAsia" w:hAnsiTheme="minorEastAsia" w:cstheme="minorEastAsia"/>
          <w:szCs w:val="21"/>
        </w:rPr>
      </w:pPr>
    </w:p>
    <w:p w14:paraId="07534F35" w14:textId="77777777" w:rsidR="00135301" w:rsidRDefault="00135301">
      <w:pPr>
        <w:rPr>
          <w:rFonts w:asciiTheme="minorEastAsia" w:eastAsiaTheme="minorEastAsia" w:hAnsiTheme="minorEastAsia" w:cstheme="minorEastAsia"/>
          <w:b/>
          <w:bCs/>
          <w:szCs w:val="21"/>
        </w:rPr>
      </w:pPr>
    </w:p>
    <w:p w14:paraId="221266B8" w14:textId="77777777" w:rsidR="00135301" w:rsidRDefault="00D71F7E">
      <w:pPr>
        <w:numPr>
          <w:ilvl w:val="0"/>
          <w:numId w:val="2"/>
        </w:numPr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资源日程表（任务日程表）</w:t>
      </w:r>
    </w:p>
    <w:tbl>
      <w:tblPr>
        <w:tblStyle w:val="a5"/>
        <w:tblW w:w="8494" w:type="dxa"/>
        <w:jc w:val="center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3642"/>
      </w:tblGrid>
      <w:tr w:rsidR="00135301" w14:paraId="27458845" w14:textId="77777777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36FB58BE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638837D4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7BD2B2CD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DAY2</w:t>
            </w:r>
            <w:r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5D226D2A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DAY5</w:t>
            </w:r>
            <w:r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0CC2C67E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DAY8</w:t>
            </w:r>
            <w:r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10</w:t>
            </w:r>
          </w:p>
        </w:tc>
      </w:tr>
      <w:tr w:rsidR="00135301" w14:paraId="62F4E3A9" w14:textId="77777777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31899742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 w14:paraId="067C90CD" w14:textId="77777777" w:rsidR="00135301" w:rsidRDefault="00D71F7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开会，确定基本分工，编写项目启动文档、计划文档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 w14:paraId="73CBC96F" w14:textId="77777777" w:rsidR="00135301" w:rsidRDefault="00D71F7E" w:rsidP="00D71F7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增加新的功能需求，并增加新的界面设计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6BFB93AB" w14:textId="77777777" w:rsidR="00135301" w:rsidRDefault="00D71F7E" w:rsidP="00D71F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优化数据层结构及传输通信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 w14:paraId="2D5CFA23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ebug</w:t>
            </w:r>
            <w:r>
              <w:rPr>
                <w:rFonts w:hint="eastAsia"/>
                <w:szCs w:val="21"/>
              </w:rPr>
              <w:t>，完善</w:t>
            </w:r>
          </w:p>
        </w:tc>
      </w:tr>
      <w:tr w:rsidR="00135301" w14:paraId="1CA2420E" w14:textId="77777777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67CEA727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陈语嫣</w:t>
            </w: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7DEF7E6C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67D1EDB8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 w14:paraId="7B9988AD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美化界面设计，完善更改各模块</w:t>
            </w:r>
          </w:p>
        </w:tc>
        <w:tc>
          <w:tcPr>
            <w:tcW w:w="3642" w:type="dxa"/>
            <w:vMerge/>
            <w:tcBorders>
              <w:tl2br w:val="nil"/>
              <w:tr2bl w:val="nil"/>
            </w:tcBorders>
            <w:vAlign w:val="center"/>
          </w:tcPr>
          <w:p w14:paraId="4C1D5713" w14:textId="77777777" w:rsidR="00135301" w:rsidRDefault="00135301">
            <w:pPr>
              <w:jc w:val="center"/>
              <w:rPr>
                <w:szCs w:val="21"/>
              </w:rPr>
            </w:pPr>
          </w:p>
        </w:tc>
      </w:tr>
      <w:tr w:rsidR="00135301" w14:paraId="21E7E7B5" w14:textId="77777777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17CCD7DF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徐佳炜</w:t>
            </w: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2882561D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2B2E50AE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2AD9FB41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/>
            <w:tcBorders>
              <w:tl2br w:val="nil"/>
              <w:tr2bl w:val="nil"/>
            </w:tcBorders>
            <w:vAlign w:val="center"/>
          </w:tcPr>
          <w:p w14:paraId="0788B081" w14:textId="77777777" w:rsidR="00135301" w:rsidRDefault="00135301">
            <w:pPr>
              <w:jc w:val="center"/>
              <w:rPr>
                <w:szCs w:val="21"/>
              </w:rPr>
            </w:pPr>
          </w:p>
        </w:tc>
      </w:tr>
      <w:tr w:rsidR="00135301" w14:paraId="12755675" w14:textId="77777777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58B0CFFD" w14:textId="77777777" w:rsidR="00135301" w:rsidRDefault="00D71F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朱晨乾</w:t>
            </w: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1227F075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2140804A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42864ACF" w14:textId="77777777" w:rsidR="00135301" w:rsidRDefault="00135301"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/>
            <w:tcBorders>
              <w:tl2br w:val="nil"/>
              <w:tr2bl w:val="nil"/>
            </w:tcBorders>
            <w:vAlign w:val="center"/>
          </w:tcPr>
          <w:p w14:paraId="34F0BC52" w14:textId="77777777" w:rsidR="00135301" w:rsidRDefault="00135301">
            <w:pPr>
              <w:jc w:val="center"/>
              <w:rPr>
                <w:szCs w:val="21"/>
              </w:rPr>
            </w:pPr>
          </w:p>
        </w:tc>
      </w:tr>
    </w:tbl>
    <w:p w14:paraId="3A82709D" w14:textId="77777777" w:rsidR="00135301" w:rsidRDefault="00135301">
      <w:pPr>
        <w:ind w:left="420"/>
        <w:rPr>
          <w:b/>
          <w:bCs/>
          <w:sz w:val="28"/>
          <w:szCs w:val="28"/>
        </w:rPr>
      </w:pPr>
    </w:p>
    <w:p w14:paraId="39271406" w14:textId="77777777" w:rsidR="00135301" w:rsidRDefault="00D71F7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里程碑和里程碑标志日期</w:t>
      </w:r>
    </w:p>
    <w:p w14:paraId="2B37ED9E" w14:textId="77777777" w:rsidR="00135301" w:rsidRDefault="00D71F7E">
      <w:pPr>
        <w:ind w:left="420"/>
        <w:rPr>
          <w:b/>
          <w:bCs/>
          <w:sz w:val="28"/>
          <w:szCs w:val="28"/>
        </w:rPr>
      </w:pPr>
      <w:r>
        <w:rPr>
          <w:rFonts w:hint="eastAsia"/>
          <w:szCs w:val="21"/>
        </w:rPr>
        <w:t>每完成一次迭代建立一个里程碑</w:t>
      </w:r>
    </w:p>
    <w:p w14:paraId="1BA38C29" w14:textId="77777777" w:rsidR="00135301" w:rsidRDefault="00135301">
      <w:pPr>
        <w:ind w:left="420"/>
        <w:rPr>
          <w:szCs w:val="21"/>
        </w:rPr>
      </w:pPr>
    </w:p>
    <w:p w14:paraId="6C44B87D" w14:textId="77777777" w:rsidR="00135301" w:rsidRDefault="00135301">
      <w:pPr>
        <w:ind w:left="420"/>
        <w:rPr>
          <w:szCs w:val="21"/>
        </w:rPr>
      </w:pPr>
    </w:p>
    <w:p w14:paraId="23668B13" w14:textId="77777777" w:rsidR="00135301" w:rsidRDefault="00D71F7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计划执行检查表</w:t>
      </w:r>
    </w:p>
    <w:tbl>
      <w:tblPr>
        <w:tblStyle w:val="a5"/>
        <w:tblW w:w="8494" w:type="dxa"/>
        <w:jc w:val="center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3642"/>
      </w:tblGrid>
      <w:tr w:rsidR="00D71F7E" w14:paraId="2CC71DC5" w14:textId="77777777" w:rsidTr="001E1ADE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2FF20E87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7424147A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27327872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DAY2~4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56436516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DAY5~7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7289D541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DAY8~10</w:t>
            </w:r>
          </w:p>
        </w:tc>
      </w:tr>
      <w:tr w:rsidR="00D71F7E" w14:paraId="70279B66" w14:textId="77777777" w:rsidTr="001E1ADE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6DCDCB7B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 w14:paraId="0B042160" w14:textId="77777777" w:rsidR="00D71F7E" w:rsidRDefault="00D71F7E" w:rsidP="001E1AD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开会，确定基本分工，编写项目启动文档、计划文档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 w14:paraId="388124BC" w14:textId="77777777" w:rsidR="00D71F7E" w:rsidRDefault="00D71F7E" w:rsidP="001E1AD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增加新的功能需求，并增加新的界面设计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4D6B175D" w14:textId="77777777" w:rsidR="00D71F7E" w:rsidRDefault="00D71F7E" w:rsidP="001E1A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优化数据层结构及传输通信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 w14:paraId="206C272D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ebug</w:t>
            </w:r>
            <w:r>
              <w:rPr>
                <w:rFonts w:hint="eastAsia"/>
                <w:szCs w:val="21"/>
              </w:rPr>
              <w:t>，完善</w:t>
            </w:r>
          </w:p>
        </w:tc>
      </w:tr>
      <w:tr w:rsidR="00D71F7E" w14:paraId="50D25D49" w14:textId="77777777" w:rsidTr="001E1ADE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3A817EC8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陈语嫣</w:t>
            </w: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14E999B2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60BA0FBD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 w14:paraId="5CFAA9D6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美化界面设计，完善更改各模块</w:t>
            </w:r>
          </w:p>
        </w:tc>
        <w:tc>
          <w:tcPr>
            <w:tcW w:w="3642" w:type="dxa"/>
            <w:vMerge/>
            <w:tcBorders>
              <w:tl2br w:val="nil"/>
              <w:tr2bl w:val="nil"/>
            </w:tcBorders>
            <w:vAlign w:val="center"/>
          </w:tcPr>
          <w:p w14:paraId="17527154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</w:tr>
      <w:tr w:rsidR="00D71F7E" w14:paraId="73D3D3E4" w14:textId="77777777" w:rsidTr="001E1ADE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31519515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徐佳炜</w:t>
            </w: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21D11F1F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6EA3AF97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18943110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/>
            <w:tcBorders>
              <w:tl2br w:val="nil"/>
              <w:tr2bl w:val="nil"/>
            </w:tcBorders>
            <w:vAlign w:val="center"/>
          </w:tcPr>
          <w:p w14:paraId="082AFA5F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</w:tr>
      <w:tr w:rsidR="00D71F7E" w14:paraId="5C8FC663" w14:textId="77777777" w:rsidTr="001E1ADE"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 w14:paraId="2074D9AD" w14:textId="77777777" w:rsidR="00D71F7E" w:rsidRDefault="00D71F7E" w:rsidP="001E1A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朱晨乾</w:t>
            </w: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3DCF8176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5CA66DDF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/>
            <w:tcBorders>
              <w:tl2br w:val="nil"/>
              <w:tr2bl w:val="nil"/>
            </w:tcBorders>
            <w:vAlign w:val="center"/>
          </w:tcPr>
          <w:p w14:paraId="77D1F453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/>
            <w:tcBorders>
              <w:tl2br w:val="nil"/>
              <w:tr2bl w:val="nil"/>
            </w:tcBorders>
            <w:vAlign w:val="center"/>
          </w:tcPr>
          <w:p w14:paraId="4C971F12" w14:textId="77777777" w:rsidR="00D71F7E" w:rsidRDefault="00D71F7E" w:rsidP="001E1ADE">
            <w:pPr>
              <w:jc w:val="center"/>
              <w:rPr>
                <w:szCs w:val="21"/>
              </w:rPr>
            </w:pPr>
          </w:p>
        </w:tc>
      </w:tr>
    </w:tbl>
    <w:p w14:paraId="12BA9D6F" w14:textId="77777777" w:rsidR="00135301" w:rsidRDefault="00135301">
      <w:pPr>
        <w:ind w:left="420"/>
        <w:rPr>
          <w:b/>
          <w:bCs/>
          <w:sz w:val="28"/>
          <w:szCs w:val="28"/>
        </w:rPr>
      </w:pPr>
      <w:bookmarkStart w:id="2" w:name="_GoBack"/>
      <w:bookmarkEnd w:id="2"/>
    </w:p>
    <w:sectPr w:rsidR="0013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8B95850"/>
    <w:multiLevelType w:val="singleLevel"/>
    <w:tmpl w:val="58B9585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B95B95"/>
    <w:multiLevelType w:val="singleLevel"/>
    <w:tmpl w:val="58B95B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301"/>
    <w:rsid w:val="00172A27"/>
    <w:rsid w:val="00D71F7E"/>
    <w:rsid w:val="134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0BBDD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1-11">
    <w:name w:val="网格表 1 浅色 - 着色 11"/>
    <w:basedOn w:val="a1"/>
    <w:uiPriority w:val="46"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C:\Users\dell\Desktop\软工三\Normal.wpt</Template>
  <TotalTime>6</TotalTime>
  <Pages>3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1</cp:revision>
  <dcterms:created xsi:type="dcterms:W3CDTF">2014-10-29T12:08:00Z</dcterms:created>
  <dcterms:modified xsi:type="dcterms:W3CDTF">2017-03-17T01:04:00Z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